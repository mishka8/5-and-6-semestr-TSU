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E0AD8" w14:textId="77777777" w:rsidR="0083798F" w:rsidRDefault="0083798F" w:rsidP="0083798F"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 w14:paraId="68D2BD75" w14:textId="77777777"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НАЦИОНАЛЬНЫЙ</w:t>
      </w:r>
      <w:r w:rsidRPr="00B81A5A">
        <w:t xml:space="preserve"> ИССЛЕДОВАТЕЛЬСКИЙ</w:t>
      </w:r>
    </w:p>
    <w:p w14:paraId="77BB2C29" w14:textId="77777777"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ТОМСКИЙ</w:t>
      </w:r>
      <w:r w:rsidRPr="00B81A5A">
        <w:t xml:space="preserve"> ГОСУДАРСТВЕННЫЙ УНИВЕРСИТЕТ (НИ ТГУ)</w:t>
      </w:r>
    </w:p>
    <w:p w14:paraId="629A07FE" w14:textId="77777777" w:rsidR="0083798F" w:rsidRPr="00B81A5A" w:rsidRDefault="00382901" w:rsidP="0083798F">
      <w:pPr>
        <w:ind w:firstLine="0"/>
        <w:jc w:val="center"/>
      </w:pPr>
      <w:r>
        <w:t>Институт прикладной математики и компьютерных наук</w:t>
      </w:r>
    </w:p>
    <w:p w14:paraId="4A319914" w14:textId="77777777" w:rsidR="0083798F" w:rsidRPr="00B81A5A" w:rsidRDefault="0083798F" w:rsidP="0083798F">
      <w:pPr>
        <w:ind w:firstLine="0"/>
        <w:jc w:val="center"/>
      </w:pPr>
    </w:p>
    <w:p w14:paraId="6BCA6D21" w14:textId="77777777" w:rsidR="0083798F" w:rsidRPr="00B81A5A" w:rsidRDefault="0083798F" w:rsidP="0083798F">
      <w:pPr>
        <w:ind w:firstLine="0"/>
        <w:jc w:val="center"/>
      </w:pPr>
    </w:p>
    <w:p w14:paraId="4FC97529" w14:textId="77777777" w:rsidR="0083798F" w:rsidRDefault="0083798F" w:rsidP="0083798F">
      <w:pPr>
        <w:ind w:firstLine="0"/>
        <w:jc w:val="center"/>
      </w:pPr>
    </w:p>
    <w:p w14:paraId="7EA08E91" w14:textId="77777777" w:rsidR="0083798F" w:rsidRDefault="0083798F" w:rsidP="0083798F">
      <w:pPr>
        <w:ind w:firstLine="0"/>
        <w:jc w:val="center"/>
      </w:pPr>
    </w:p>
    <w:p w14:paraId="708A475C" w14:textId="77777777" w:rsidR="0083798F" w:rsidRDefault="0083798F" w:rsidP="0083798F">
      <w:pPr>
        <w:ind w:firstLine="0"/>
        <w:jc w:val="center"/>
      </w:pPr>
    </w:p>
    <w:p w14:paraId="03E089D7" w14:textId="77777777" w:rsidR="0083798F" w:rsidRDefault="0083798F" w:rsidP="0083798F">
      <w:pPr>
        <w:ind w:firstLine="0"/>
        <w:jc w:val="center"/>
      </w:pPr>
    </w:p>
    <w:p w14:paraId="5814A27E" w14:textId="77777777" w:rsidR="003F4670" w:rsidRDefault="003F4670" w:rsidP="0083798F">
      <w:pPr>
        <w:ind w:firstLine="0"/>
        <w:jc w:val="center"/>
      </w:pPr>
    </w:p>
    <w:p w14:paraId="2AAAAE1E" w14:textId="77777777" w:rsidR="003F4670" w:rsidRDefault="003F4670" w:rsidP="0083798F">
      <w:pPr>
        <w:ind w:firstLine="0"/>
        <w:jc w:val="center"/>
      </w:pPr>
    </w:p>
    <w:p w14:paraId="70E66F6A" w14:textId="77777777" w:rsidR="0083798F" w:rsidRDefault="0083798F" w:rsidP="0083798F">
      <w:pPr>
        <w:ind w:firstLine="0"/>
        <w:jc w:val="center"/>
      </w:pPr>
    </w:p>
    <w:p w14:paraId="534D3064" w14:textId="77777777" w:rsidR="0083798F" w:rsidRPr="00B81A5A" w:rsidRDefault="0083798F" w:rsidP="0083798F">
      <w:pPr>
        <w:ind w:firstLine="0"/>
        <w:jc w:val="center"/>
      </w:pPr>
    </w:p>
    <w:p w14:paraId="534641F8" w14:textId="77777777" w:rsidR="0083798F" w:rsidRDefault="0083798F" w:rsidP="0083798F">
      <w:pPr>
        <w:ind w:firstLine="0"/>
        <w:jc w:val="center"/>
      </w:pPr>
    </w:p>
    <w:p w14:paraId="495DB889" w14:textId="77777777" w:rsidR="003F4670" w:rsidRPr="006B2F6B" w:rsidRDefault="003F4670" w:rsidP="0083798F">
      <w:pPr>
        <w:ind w:firstLine="0"/>
        <w:jc w:val="center"/>
        <w:rPr>
          <w:sz w:val="28"/>
        </w:rPr>
      </w:pPr>
    </w:p>
    <w:p w14:paraId="2B7D39C3" w14:textId="77777777" w:rsidR="0083798F" w:rsidRPr="006B2F6B" w:rsidRDefault="0083798F" w:rsidP="0083798F">
      <w:pPr>
        <w:ind w:firstLine="0"/>
        <w:jc w:val="center"/>
        <w:rPr>
          <w:sz w:val="28"/>
        </w:rPr>
      </w:pPr>
    </w:p>
    <w:p w14:paraId="7E1DA715" w14:textId="7D83C5C2" w:rsidR="004E41FC" w:rsidRPr="006B2F6B" w:rsidRDefault="004E41FC" w:rsidP="004E41FC">
      <w:pPr>
        <w:ind w:firstLine="0"/>
        <w:jc w:val="center"/>
        <w:rPr>
          <w:sz w:val="28"/>
        </w:rPr>
      </w:pPr>
      <w:r w:rsidRPr="006B2F6B">
        <w:rPr>
          <w:sz w:val="28"/>
        </w:rPr>
        <w:t>ОТЧЁТ ПО ЛАБОРАТОРНОЙ РАБОТЕ №</w:t>
      </w:r>
      <w:r w:rsidR="0039128B">
        <w:rPr>
          <w:sz w:val="28"/>
        </w:rPr>
        <w:t>6</w:t>
      </w:r>
    </w:p>
    <w:p w14:paraId="529FC824" w14:textId="77777777" w:rsidR="004E41FC" w:rsidRPr="006B2F6B" w:rsidRDefault="004E41FC" w:rsidP="004E41FC">
      <w:pPr>
        <w:ind w:firstLine="0"/>
        <w:jc w:val="center"/>
        <w:rPr>
          <w:sz w:val="28"/>
        </w:rPr>
      </w:pPr>
    </w:p>
    <w:p w14:paraId="59B3CA21" w14:textId="77777777" w:rsidR="004E41FC" w:rsidRPr="006B2F6B" w:rsidRDefault="004E41FC" w:rsidP="004E41FC">
      <w:pPr>
        <w:ind w:firstLine="0"/>
        <w:jc w:val="center"/>
        <w:rPr>
          <w:sz w:val="28"/>
        </w:rPr>
      </w:pPr>
      <w:r w:rsidRPr="006B2F6B">
        <w:rPr>
          <w:sz w:val="28"/>
        </w:rPr>
        <w:t>по дисциплине «Системы управления базами данных»</w:t>
      </w:r>
    </w:p>
    <w:p w14:paraId="615E38FD" w14:textId="77777777" w:rsidR="0083798F" w:rsidRPr="006B2F6B" w:rsidRDefault="0083798F" w:rsidP="0083798F">
      <w:pPr>
        <w:ind w:firstLine="0"/>
        <w:jc w:val="center"/>
        <w:rPr>
          <w:sz w:val="28"/>
        </w:rPr>
      </w:pPr>
    </w:p>
    <w:p w14:paraId="71F86F1A" w14:textId="77777777" w:rsidR="00675B8B" w:rsidRPr="006B2F6B" w:rsidRDefault="00675B8B" w:rsidP="00EA4724">
      <w:pPr>
        <w:ind w:firstLine="0"/>
        <w:rPr>
          <w:sz w:val="28"/>
        </w:rPr>
      </w:pPr>
    </w:p>
    <w:p w14:paraId="62CB1E7F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255DD743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1C17F91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5EBC83DB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011B5CDA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11C5C714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B73005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35E1DAAC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348EC37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3EE656E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4BB610B1" w14:textId="77777777" w:rsidR="0083798F" w:rsidRPr="006B2F6B" w:rsidRDefault="0083798F" w:rsidP="0083798F">
      <w:pPr>
        <w:ind w:left="5387" w:firstLine="0"/>
        <w:jc w:val="left"/>
        <w:rPr>
          <w:sz w:val="28"/>
        </w:rPr>
      </w:pPr>
    </w:p>
    <w:p w14:paraId="22AB2713" w14:textId="77777777" w:rsidR="0083798F" w:rsidRPr="006B2F6B" w:rsidRDefault="0083798F" w:rsidP="0083798F">
      <w:pPr>
        <w:ind w:left="5387" w:firstLine="0"/>
        <w:jc w:val="left"/>
        <w:rPr>
          <w:sz w:val="28"/>
        </w:rPr>
      </w:pPr>
    </w:p>
    <w:p w14:paraId="1B06D667" w14:textId="75FD2C29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Выполнил:</w:t>
      </w:r>
      <w:r w:rsidR="00F460A4" w:rsidRPr="006B2F6B">
        <w:rPr>
          <w:sz w:val="28"/>
        </w:rPr>
        <w:t xml:space="preserve"> </w:t>
      </w:r>
    </w:p>
    <w:p w14:paraId="0FBB63C6" w14:textId="2E255B50" w:rsidR="002E4613" w:rsidRDefault="002E4613" w:rsidP="00F460A4">
      <w:pPr>
        <w:ind w:left="5387" w:firstLine="0"/>
        <w:jc w:val="left"/>
        <w:rPr>
          <w:sz w:val="28"/>
        </w:rPr>
      </w:pPr>
      <w:r w:rsidRPr="006B2F6B">
        <w:rPr>
          <w:sz w:val="28"/>
        </w:rPr>
        <w:t>студент групп</w:t>
      </w:r>
      <w:r w:rsidR="00F460A4" w:rsidRPr="006B2F6B">
        <w:rPr>
          <w:sz w:val="28"/>
        </w:rPr>
        <w:t xml:space="preserve">ы </w:t>
      </w:r>
      <w:r w:rsidR="00EA4724">
        <w:rPr>
          <w:sz w:val="28"/>
        </w:rPr>
        <w:t>932323</w:t>
      </w:r>
    </w:p>
    <w:p w14:paraId="22EF4C84" w14:textId="763773A8" w:rsidR="004E41FC" w:rsidRPr="006B2F6B" w:rsidRDefault="00EA4724" w:rsidP="004E41FC">
      <w:pPr>
        <w:ind w:left="5387" w:firstLine="0"/>
        <w:jc w:val="left"/>
        <w:rPr>
          <w:sz w:val="28"/>
        </w:rPr>
      </w:pPr>
      <w:r>
        <w:rPr>
          <w:sz w:val="28"/>
        </w:rPr>
        <w:t>Пронин Л.С.</w:t>
      </w:r>
    </w:p>
    <w:p w14:paraId="51573686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Проверил:</w:t>
      </w:r>
    </w:p>
    <w:p w14:paraId="19D392F7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Преподаватель</w:t>
      </w:r>
    </w:p>
    <w:p w14:paraId="64B9D0DD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Мокина Е. Е.</w:t>
      </w:r>
    </w:p>
    <w:p w14:paraId="478EA4E6" w14:textId="77777777" w:rsidR="0083798F" w:rsidRDefault="0083798F" w:rsidP="0083798F">
      <w:pPr>
        <w:ind w:left="5387" w:firstLine="0"/>
        <w:jc w:val="left"/>
      </w:pPr>
    </w:p>
    <w:p w14:paraId="4658D3A3" w14:textId="77777777" w:rsidR="00675B8B" w:rsidRPr="004A201E" w:rsidRDefault="00675B8B" w:rsidP="0083798F">
      <w:pPr>
        <w:ind w:left="5387" w:firstLine="0"/>
        <w:jc w:val="left"/>
      </w:pPr>
    </w:p>
    <w:p w14:paraId="58BBE403" w14:textId="77777777" w:rsidR="0083798F" w:rsidRDefault="0083798F" w:rsidP="00675B8B">
      <w:pPr>
        <w:jc w:val="left"/>
      </w:pPr>
    </w:p>
    <w:p w14:paraId="3B273217" w14:textId="77777777" w:rsidR="0083798F" w:rsidRDefault="0083798F" w:rsidP="0083798F">
      <w:pPr>
        <w:ind w:left="4678" w:firstLine="0"/>
        <w:jc w:val="left"/>
      </w:pPr>
    </w:p>
    <w:p w14:paraId="69B95E84" w14:textId="77777777" w:rsidR="0083798F" w:rsidRDefault="0083798F" w:rsidP="0083798F">
      <w:pPr>
        <w:ind w:left="4678" w:firstLine="0"/>
        <w:jc w:val="left"/>
      </w:pPr>
    </w:p>
    <w:p w14:paraId="076BD6B5" w14:textId="77777777" w:rsidR="0083798F" w:rsidRPr="00B81A5A" w:rsidRDefault="0083798F" w:rsidP="0083798F">
      <w:pPr>
        <w:ind w:left="4678" w:firstLine="0"/>
        <w:jc w:val="left"/>
      </w:pPr>
    </w:p>
    <w:p w14:paraId="4F188EAE" w14:textId="31B64C19" w:rsidR="00841985" w:rsidRDefault="00982396" w:rsidP="0027423E">
      <w:pPr>
        <w:ind w:firstLine="0"/>
        <w:jc w:val="center"/>
      </w:pPr>
      <w:r>
        <w:rPr>
          <w:rFonts w:hint="eastAsia"/>
        </w:rPr>
        <w:t>Томск –</w:t>
      </w:r>
      <w:r w:rsidR="00382901">
        <w:t xml:space="preserve"> </w:t>
      </w:r>
      <w:r w:rsidR="0083798F" w:rsidRPr="00B81A5A">
        <w:t>20</w:t>
      </w:r>
      <w:r w:rsidR="00675B8B">
        <w:t>2</w:t>
      </w:r>
      <w:r w:rsidR="00EA4724">
        <w:t>5</w:t>
      </w:r>
    </w:p>
    <w:p w14:paraId="5E226AE8" w14:textId="43BA8F80" w:rsidR="00EA4724" w:rsidRDefault="00EA4724">
      <w:pPr>
        <w:spacing w:after="160" w:line="259" w:lineRule="auto"/>
        <w:ind w:firstLine="0"/>
        <w:contextualSpacing w:val="0"/>
        <w:jc w:val="left"/>
      </w:pPr>
    </w:p>
    <w:p w14:paraId="06DFED4F" w14:textId="171D729D" w:rsidR="0039128B" w:rsidRDefault="0039128B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 w:rsidRPr="0039128B">
        <w:rPr>
          <w:b/>
          <w:bCs/>
        </w:rPr>
        <w:lastRenderedPageBreak/>
        <w:t>Задание 1. Создайте 2-3 таблицы из вашего ИДЗ (курсовая работа) со всеми типами ограничений (ограничения должны быть созданы как на уровне столбца, так и на уровне таблицы) и значением по умолчанию.</w:t>
      </w:r>
    </w:p>
    <w:p w14:paraId="54FF3EEC" w14:textId="273CE747" w:rsidR="0039128B" w:rsidRDefault="0039128B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39128B">
        <w:t>таблица</w:t>
      </w:r>
      <w:r w:rsidRPr="001360EA">
        <w:rPr>
          <w:lang w:val="en-US"/>
        </w:rPr>
        <w:t xml:space="preserve"> </w:t>
      </w:r>
      <w:r w:rsidRPr="0039128B">
        <w:t>позиций</w:t>
      </w:r>
      <w:r>
        <w:rPr>
          <w:lang w:val="en-US"/>
        </w:rPr>
        <w:t xml:space="preserve">: </w:t>
      </w:r>
    </w:p>
    <w:p w14:paraId="360C502F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>CREATE TABLE Positions (</w:t>
      </w:r>
    </w:p>
    <w:p w14:paraId="116CED20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  <w:proofErr w:type="spellStart"/>
      <w:proofErr w:type="gramStart"/>
      <w:r w:rsidRPr="00CD66C9">
        <w:rPr>
          <w:lang w:val="en-US"/>
        </w:rPr>
        <w:t>position_id</w:t>
      </w:r>
      <w:proofErr w:type="spellEnd"/>
      <w:proofErr w:type="gramEnd"/>
      <w:r w:rsidRPr="00CD66C9">
        <w:rPr>
          <w:lang w:val="en-US"/>
        </w:rPr>
        <w:t xml:space="preserve"> SERIAL PRIMARY KEY,</w:t>
      </w:r>
    </w:p>
    <w:p w14:paraId="1AD19422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  <w:proofErr w:type="spellStart"/>
      <w:proofErr w:type="gramStart"/>
      <w:r w:rsidRPr="00CD66C9">
        <w:rPr>
          <w:lang w:val="en-US"/>
        </w:rPr>
        <w:t>position_name</w:t>
      </w:r>
      <w:proofErr w:type="spellEnd"/>
      <w:proofErr w:type="gramEnd"/>
      <w:r w:rsidRPr="00CD66C9">
        <w:rPr>
          <w:lang w:val="en-US"/>
        </w:rPr>
        <w:t xml:space="preserve"> VARCHAR(10) NOT NULL UNIQUE,</w:t>
      </w:r>
    </w:p>
    <w:p w14:paraId="752C95F8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</w:p>
    <w:p w14:paraId="4A823F15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CONSTRAINT </w:t>
      </w:r>
      <w:proofErr w:type="spellStart"/>
      <w:r w:rsidRPr="00CD66C9">
        <w:rPr>
          <w:lang w:val="en-US"/>
        </w:rPr>
        <w:t>check_position_name</w:t>
      </w:r>
      <w:proofErr w:type="spellEnd"/>
      <w:r w:rsidRPr="00CD66C9">
        <w:rPr>
          <w:lang w:val="en-US"/>
        </w:rPr>
        <w:t xml:space="preserve"> CHECK (</w:t>
      </w:r>
    </w:p>
    <w:p w14:paraId="01BAE95E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    </w:t>
      </w:r>
      <w:proofErr w:type="spellStart"/>
      <w:r w:rsidRPr="00CD66C9">
        <w:rPr>
          <w:lang w:val="en-US"/>
        </w:rPr>
        <w:t>position_name</w:t>
      </w:r>
      <w:proofErr w:type="spellEnd"/>
      <w:r w:rsidRPr="00CD66C9">
        <w:rPr>
          <w:lang w:val="en-US"/>
        </w:rPr>
        <w:t xml:space="preserve"> IN ('GK', 'CB', 'RB', 'LB', 'LWB', 'RWB', 'CM', 'LM', 'RM', 'CDM', 'CAM', 'ST', 'CF', 'LW', 'RW')</w:t>
      </w:r>
      <w:bookmarkStart w:id="0" w:name="_GoBack"/>
      <w:bookmarkEnd w:id="0"/>
    </w:p>
    <w:p w14:paraId="7A975B5D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),</w:t>
      </w:r>
    </w:p>
    <w:p w14:paraId="1B99030A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CONSTRAINT </w:t>
      </w:r>
      <w:proofErr w:type="spellStart"/>
      <w:r w:rsidRPr="00CD66C9">
        <w:rPr>
          <w:lang w:val="en-US"/>
        </w:rPr>
        <w:t>check_position_name_not_empty</w:t>
      </w:r>
      <w:proofErr w:type="spellEnd"/>
      <w:r w:rsidRPr="00CD66C9">
        <w:rPr>
          <w:lang w:val="en-US"/>
        </w:rPr>
        <w:t xml:space="preserve"> CHECK (</w:t>
      </w:r>
      <w:proofErr w:type="gramStart"/>
      <w:r w:rsidRPr="00CD66C9">
        <w:rPr>
          <w:lang w:val="en-US"/>
        </w:rPr>
        <w:t>LENGTH(</w:t>
      </w:r>
      <w:proofErr w:type="gramEnd"/>
      <w:r w:rsidRPr="00CD66C9">
        <w:rPr>
          <w:lang w:val="en-US"/>
        </w:rPr>
        <w:t>TRIM(</w:t>
      </w:r>
      <w:proofErr w:type="spellStart"/>
      <w:r w:rsidRPr="00CD66C9">
        <w:rPr>
          <w:lang w:val="en-US"/>
        </w:rPr>
        <w:t>position_name</w:t>
      </w:r>
      <w:proofErr w:type="spellEnd"/>
      <w:r w:rsidRPr="00CD66C9">
        <w:rPr>
          <w:lang w:val="en-US"/>
        </w:rPr>
        <w:t>)) &gt; 0)</w:t>
      </w:r>
    </w:p>
    <w:p w14:paraId="5816519A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>);</w:t>
      </w:r>
    </w:p>
    <w:p w14:paraId="6B4558E9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5E70C5EC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</w:t>
      </w:r>
    </w:p>
    <w:p w14:paraId="2765E280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0AAF1455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>CREATE TABLE Teams (</w:t>
      </w:r>
    </w:p>
    <w:p w14:paraId="79ABAD75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  <w:proofErr w:type="spellStart"/>
      <w:proofErr w:type="gramStart"/>
      <w:r w:rsidRPr="00CD66C9">
        <w:rPr>
          <w:lang w:val="en-US"/>
        </w:rPr>
        <w:t>team_id</w:t>
      </w:r>
      <w:proofErr w:type="spellEnd"/>
      <w:proofErr w:type="gramEnd"/>
      <w:r w:rsidRPr="00CD66C9">
        <w:rPr>
          <w:lang w:val="en-US"/>
        </w:rPr>
        <w:t xml:space="preserve"> SERIAL PRIMARY KEY,</w:t>
      </w:r>
    </w:p>
    <w:p w14:paraId="4A2A64A1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  <w:proofErr w:type="gramStart"/>
      <w:r w:rsidRPr="00CD66C9">
        <w:rPr>
          <w:lang w:val="en-US"/>
        </w:rPr>
        <w:t>name</w:t>
      </w:r>
      <w:proofErr w:type="gramEnd"/>
      <w:r w:rsidRPr="00CD66C9">
        <w:rPr>
          <w:lang w:val="en-US"/>
        </w:rPr>
        <w:t xml:space="preserve"> VARCHAR(100) NOT NULL UNIQUE,</w:t>
      </w:r>
    </w:p>
    <w:p w14:paraId="57634988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  <w:proofErr w:type="gramStart"/>
      <w:r w:rsidRPr="00CD66C9">
        <w:rPr>
          <w:lang w:val="en-US"/>
        </w:rPr>
        <w:t>sponsors</w:t>
      </w:r>
      <w:proofErr w:type="gramEnd"/>
      <w:r w:rsidRPr="00CD66C9">
        <w:rPr>
          <w:lang w:val="en-US"/>
        </w:rPr>
        <w:t xml:space="preserve"> TEXT DEFAULT 'unknown',</w:t>
      </w:r>
    </w:p>
    <w:p w14:paraId="1708C678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  <w:proofErr w:type="gramStart"/>
      <w:r w:rsidRPr="00CD66C9">
        <w:rPr>
          <w:lang w:val="en-US"/>
        </w:rPr>
        <w:t>country</w:t>
      </w:r>
      <w:proofErr w:type="gramEnd"/>
      <w:r w:rsidRPr="00CD66C9">
        <w:rPr>
          <w:lang w:val="en-US"/>
        </w:rPr>
        <w:t xml:space="preserve"> VARCHAR(50) DEFAULT 'unknown',</w:t>
      </w:r>
    </w:p>
    <w:p w14:paraId="46B297D3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  <w:proofErr w:type="gramStart"/>
      <w:r w:rsidRPr="00CD66C9">
        <w:rPr>
          <w:lang w:val="en-US"/>
        </w:rPr>
        <w:t>city</w:t>
      </w:r>
      <w:proofErr w:type="gramEnd"/>
      <w:r w:rsidRPr="00CD66C9">
        <w:rPr>
          <w:lang w:val="en-US"/>
        </w:rPr>
        <w:t xml:space="preserve"> VARCHAR(50) DEFAULT 'unknown',</w:t>
      </w:r>
    </w:p>
    <w:p w14:paraId="4C775643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  <w:proofErr w:type="gramStart"/>
      <w:r w:rsidRPr="00CD66C9">
        <w:rPr>
          <w:lang w:val="en-US"/>
        </w:rPr>
        <w:t>stadium</w:t>
      </w:r>
      <w:proofErr w:type="gramEnd"/>
      <w:r w:rsidRPr="00CD66C9">
        <w:rPr>
          <w:lang w:val="en-US"/>
        </w:rPr>
        <w:t xml:space="preserve"> VARCHAR(100) DEFAULT 'unknown',</w:t>
      </w:r>
    </w:p>
    <w:p w14:paraId="193535AA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  <w:proofErr w:type="spellStart"/>
      <w:proofErr w:type="gramStart"/>
      <w:r w:rsidRPr="00CD66C9">
        <w:rPr>
          <w:lang w:val="en-US"/>
        </w:rPr>
        <w:t>total_salary</w:t>
      </w:r>
      <w:proofErr w:type="spellEnd"/>
      <w:proofErr w:type="gramEnd"/>
      <w:r w:rsidRPr="00CD66C9">
        <w:rPr>
          <w:lang w:val="en-US"/>
        </w:rPr>
        <w:t xml:space="preserve"> DECIMAL(15,2) DEFAULT 0,</w:t>
      </w:r>
    </w:p>
    <w:p w14:paraId="29586EC2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</w:p>
    <w:p w14:paraId="409DE490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CONSTRAINT </w:t>
      </w:r>
      <w:proofErr w:type="spellStart"/>
      <w:r w:rsidRPr="00CD66C9">
        <w:rPr>
          <w:lang w:val="en-US"/>
        </w:rPr>
        <w:t>check_team_name_not_empty</w:t>
      </w:r>
      <w:proofErr w:type="spellEnd"/>
      <w:r w:rsidRPr="00CD66C9">
        <w:rPr>
          <w:lang w:val="en-US"/>
        </w:rPr>
        <w:t xml:space="preserve"> CHECK (</w:t>
      </w:r>
      <w:proofErr w:type="gramStart"/>
      <w:r w:rsidRPr="00CD66C9">
        <w:rPr>
          <w:lang w:val="en-US"/>
        </w:rPr>
        <w:t>LENGTH(</w:t>
      </w:r>
      <w:proofErr w:type="gramEnd"/>
      <w:r w:rsidRPr="00CD66C9">
        <w:rPr>
          <w:lang w:val="en-US"/>
        </w:rPr>
        <w:t>TRIM(name)) &gt; 0),</w:t>
      </w:r>
    </w:p>
    <w:p w14:paraId="04564B39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CONSTRAINT </w:t>
      </w:r>
      <w:proofErr w:type="spellStart"/>
      <w:r w:rsidRPr="00CD66C9">
        <w:rPr>
          <w:lang w:val="en-US"/>
        </w:rPr>
        <w:t>check_total_salary_non_negative</w:t>
      </w:r>
      <w:proofErr w:type="spellEnd"/>
      <w:r w:rsidRPr="00CD66C9">
        <w:rPr>
          <w:lang w:val="en-US"/>
        </w:rPr>
        <w:t xml:space="preserve"> CHECK (</w:t>
      </w:r>
      <w:proofErr w:type="spellStart"/>
      <w:r w:rsidRPr="00CD66C9">
        <w:rPr>
          <w:lang w:val="en-US"/>
        </w:rPr>
        <w:t>total_salary</w:t>
      </w:r>
      <w:proofErr w:type="spellEnd"/>
      <w:r w:rsidRPr="00CD66C9">
        <w:rPr>
          <w:lang w:val="en-US"/>
        </w:rPr>
        <w:t xml:space="preserve"> &gt;= 0)</w:t>
      </w:r>
    </w:p>
    <w:p w14:paraId="7D907430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>);</w:t>
      </w:r>
    </w:p>
    <w:p w14:paraId="29C65544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</w:t>
      </w:r>
    </w:p>
    <w:p w14:paraId="38C1E70C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>CREATE TABLE Players (</w:t>
      </w:r>
    </w:p>
    <w:p w14:paraId="01C98CEE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  <w:proofErr w:type="spellStart"/>
      <w:proofErr w:type="gramStart"/>
      <w:r w:rsidRPr="00CD66C9">
        <w:rPr>
          <w:lang w:val="en-US"/>
        </w:rPr>
        <w:t>player_id</w:t>
      </w:r>
      <w:proofErr w:type="spellEnd"/>
      <w:proofErr w:type="gramEnd"/>
      <w:r w:rsidRPr="00CD66C9">
        <w:rPr>
          <w:lang w:val="en-US"/>
        </w:rPr>
        <w:t xml:space="preserve"> SERIAL PRIMARY KEY,</w:t>
      </w:r>
    </w:p>
    <w:p w14:paraId="2C304A93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lastRenderedPageBreak/>
        <w:t xml:space="preserve">    </w:t>
      </w:r>
      <w:proofErr w:type="spellStart"/>
      <w:proofErr w:type="gramStart"/>
      <w:r w:rsidRPr="00CD66C9">
        <w:rPr>
          <w:lang w:val="en-US"/>
        </w:rPr>
        <w:t>last_name</w:t>
      </w:r>
      <w:proofErr w:type="spellEnd"/>
      <w:proofErr w:type="gramEnd"/>
      <w:r w:rsidRPr="00CD66C9">
        <w:rPr>
          <w:lang w:val="en-US"/>
        </w:rPr>
        <w:t xml:space="preserve"> VARCHAR(100) NOT NULL,</w:t>
      </w:r>
    </w:p>
    <w:p w14:paraId="53A9A127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  <w:proofErr w:type="spellStart"/>
      <w:proofErr w:type="gramStart"/>
      <w:r w:rsidRPr="00CD66C9">
        <w:rPr>
          <w:lang w:val="en-US"/>
        </w:rPr>
        <w:t>first_name</w:t>
      </w:r>
      <w:proofErr w:type="spellEnd"/>
      <w:proofErr w:type="gramEnd"/>
      <w:r w:rsidRPr="00CD66C9">
        <w:rPr>
          <w:lang w:val="en-US"/>
        </w:rPr>
        <w:t xml:space="preserve"> VARCHAR(100) NOT NULL,</w:t>
      </w:r>
    </w:p>
    <w:p w14:paraId="2D98250B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  <w:proofErr w:type="spellStart"/>
      <w:proofErr w:type="gramStart"/>
      <w:r w:rsidRPr="00CD66C9">
        <w:rPr>
          <w:lang w:val="en-US"/>
        </w:rPr>
        <w:t>birth_date</w:t>
      </w:r>
      <w:proofErr w:type="spellEnd"/>
      <w:proofErr w:type="gramEnd"/>
      <w:r w:rsidRPr="00CD66C9">
        <w:rPr>
          <w:lang w:val="en-US"/>
        </w:rPr>
        <w:t xml:space="preserve"> DATE NOT NULL,</w:t>
      </w:r>
    </w:p>
    <w:p w14:paraId="40D1E299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  <w:proofErr w:type="gramStart"/>
      <w:r w:rsidRPr="00CD66C9">
        <w:rPr>
          <w:lang w:val="en-US"/>
        </w:rPr>
        <w:t>nationality</w:t>
      </w:r>
      <w:proofErr w:type="gramEnd"/>
      <w:r w:rsidRPr="00CD66C9">
        <w:rPr>
          <w:lang w:val="en-US"/>
        </w:rPr>
        <w:t xml:space="preserve"> VARCHAR(50) DEFAULT 'unknown',</w:t>
      </w:r>
    </w:p>
    <w:p w14:paraId="4EEEEBFC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  <w:proofErr w:type="spellStart"/>
      <w:proofErr w:type="gramStart"/>
      <w:r w:rsidRPr="00CD66C9">
        <w:rPr>
          <w:lang w:val="en-US"/>
        </w:rPr>
        <w:t>position_id</w:t>
      </w:r>
      <w:proofErr w:type="spellEnd"/>
      <w:proofErr w:type="gramEnd"/>
      <w:r w:rsidRPr="00CD66C9">
        <w:rPr>
          <w:lang w:val="en-US"/>
        </w:rPr>
        <w:t xml:space="preserve"> INTEGER,</w:t>
      </w:r>
    </w:p>
    <w:p w14:paraId="3EE00BAC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</w:p>
    <w:p w14:paraId="342C9941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CONSTRAINT </w:t>
      </w:r>
      <w:proofErr w:type="spellStart"/>
      <w:r w:rsidRPr="00CD66C9">
        <w:rPr>
          <w:lang w:val="en-US"/>
        </w:rPr>
        <w:t>check_last_name_not_empty</w:t>
      </w:r>
      <w:proofErr w:type="spellEnd"/>
      <w:r w:rsidRPr="00CD66C9">
        <w:rPr>
          <w:lang w:val="en-US"/>
        </w:rPr>
        <w:t xml:space="preserve"> CHECK (</w:t>
      </w:r>
      <w:proofErr w:type="gramStart"/>
      <w:r w:rsidRPr="00CD66C9">
        <w:rPr>
          <w:lang w:val="en-US"/>
        </w:rPr>
        <w:t>LENGTH(</w:t>
      </w:r>
      <w:proofErr w:type="gramEnd"/>
      <w:r w:rsidRPr="00CD66C9">
        <w:rPr>
          <w:lang w:val="en-US"/>
        </w:rPr>
        <w:t>TRIM(</w:t>
      </w:r>
      <w:proofErr w:type="spellStart"/>
      <w:r w:rsidRPr="00CD66C9">
        <w:rPr>
          <w:lang w:val="en-US"/>
        </w:rPr>
        <w:t>last_name</w:t>
      </w:r>
      <w:proofErr w:type="spellEnd"/>
      <w:r w:rsidRPr="00CD66C9">
        <w:rPr>
          <w:lang w:val="en-US"/>
        </w:rPr>
        <w:t>)) &gt; 0),</w:t>
      </w:r>
    </w:p>
    <w:p w14:paraId="2E002F4D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CONSTRAINT </w:t>
      </w:r>
      <w:proofErr w:type="spellStart"/>
      <w:r w:rsidRPr="00CD66C9">
        <w:rPr>
          <w:lang w:val="en-US"/>
        </w:rPr>
        <w:t>check_first_name_not_empty</w:t>
      </w:r>
      <w:proofErr w:type="spellEnd"/>
      <w:r w:rsidRPr="00CD66C9">
        <w:rPr>
          <w:lang w:val="en-US"/>
        </w:rPr>
        <w:t xml:space="preserve"> CHECK (</w:t>
      </w:r>
      <w:proofErr w:type="gramStart"/>
      <w:r w:rsidRPr="00CD66C9">
        <w:rPr>
          <w:lang w:val="en-US"/>
        </w:rPr>
        <w:t>LENGTH(</w:t>
      </w:r>
      <w:proofErr w:type="gramEnd"/>
      <w:r w:rsidRPr="00CD66C9">
        <w:rPr>
          <w:lang w:val="en-US"/>
        </w:rPr>
        <w:t>TRIM(</w:t>
      </w:r>
      <w:proofErr w:type="spellStart"/>
      <w:r w:rsidRPr="00CD66C9">
        <w:rPr>
          <w:lang w:val="en-US"/>
        </w:rPr>
        <w:t>first_name</w:t>
      </w:r>
      <w:proofErr w:type="spellEnd"/>
      <w:r w:rsidRPr="00CD66C9">
        <w:rPr>
          <w:lang w:val="en-US"/>
        </w:rPr>
        <w:t>)) &gt; 0),</w:t>
      </w:r>
    </w:p>
    <w:p w14:paraId="58236AE6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CONSTRAINT </w:t>
      </w:r>
      <w:proofErr w:type="spellStart"/>
      <w:r w:rsidRPr="00CD66C9">
        <w:rPr>
          <w:lang w:val="en-US"/>
        </w:rPr>
        <w:t>check_birth_date_reasonable</w:t>
      </w:r>
      <w:proofErr w:type="spellEnd"/>
      <w:r w:rsidRPr="00CD66C9">
        <w:rPr>
          <w:lang w:val="en-US"/>
        </w:rPr>
        <w:t xml:space="preserve"> CHECK (</w:t>
      </w:r>
    </w:p>
    <w:p w14:paraId="61C8CFCC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    </w:t>
      </w:r>
      <w:proofErr w:type="spellStart"/>
      <w:proofErr w:type="gramStart"/>
      <w:r w:rsidRPr="00CD66C9">
        <w:rPr>
          <w:lang w:val="en-US"/>
        </w:rPr>
        <w:t>birth_date</w:t>
      </w:r>
      <w:proofErr w:type="spellEnd"/>
      <w:proofErr w:type="gramEnd"/>
      <w:r w:rsidRPr="00CD66C9">
        <w:rPr>
          <w:lang w:val="en-US"/>
        </w:rPr>
        <w:t xml:space="preserve"> BETWEEN '1900-01-01' AND CURRENT_DATE</w:t>
      </w:r>
    </w:p>
    <w:p w14:paraId="6FD8A191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),</w:t>
      </w:r>
    </w:p>
    <w:p w14:paraId="64BB3D6C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CONSTRAINT </w:t>
      </w:r>
      <w:proofErr w:type="spellStart"/>
      <w:r w:rsidRPr="00CD66C9">
        <w:rPr>
          <w:lang w:val="en-US"/>
        </w:rPr>
        <w:t>fkey_player_position</w:t>
      </w:r>
      <w:proofErr w:type="spellEnd"/>
      <w:r w:rsidRPr="00CD66C9">
        <w:rPr>
          <w:lang w:val="en-US"/>
        </w:rPr>
        <w:t xml:space="preserve"> </w:t>
      </w:r>
    </w:p>
    <w:p w14:paraId="7E303AE9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    FOREIGN KEY (</w:t>
      </w:r>
      <w:proofErr w:type="spellStart"/>
      <w:r w:rsidRPr="00CD66C9">
        <w:rPr>
          <w:lang w:val="en-US"/>
        </w:rPr>
        <w:t>position_id</w:t>
      </w:r>
      <w:proofErr w:type="spellEnd"/>
      <w:r w:rsidRPr="00CD66C9">
        <w:rPr>
          <w:lang w:val="en-US"/>
        </w:rPr>
        <w:t xml:space="preserve">) REFERENCES </w:t>
      </w:r>
      <w:proofErr w:type="gramStart"/>
      <w:r w:rsidRPr="00CD66C9">
        <w:rPr>
          <w:lang w:val="en-US"/>
        </w:rPr>
        <w:t>Positions(</w:t>
      </w:r>
      <w:proofErr w:type="spellStart"/>
      <w:proofErr w:type="gramEnd"/>
      <w:r w:rsidRPr="00CD66C9">
        <w:rPr>
          <w:lang w:val="en-US"/>
        </w:rPr>
        <w:t>position_id</w:t>
      </w:r>
      <w:proofErr w:type="spellEnd"/>
      <w:r w:rsidRPr="00CD66C9">
        <w:rPr>
          <w:lang w:val="en-US"/>
        </w:rPr>
        <w:t>)</w:t>
      </w:r>
    </w:p>
    <w:p w14:paraId="1B510551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    ON DELETE SET NULL</w:t>
      </w:r>
    </w:p>
    <w:p w14:paraId="0E45B3E5" w14:textId="77777777" w:rsidR="00CD66C9" w:rsidRPr="00DC51BD" w:rsidRDefault="00CD66C9" w:rsidP="00CD66C9">
      <w:pPr>
        <w:spacing w:after="160" w:line="259" w:lineRule="auto"/>
        <w:ind w:firstLine="0"/>
        <w:contextualSpacing w:val="0"/>
        <w:jc w:val="left"/>
      </w:pPr>
      <w:r w:rsidRPr="00CD66C9">
        <w:rPr>
          <w:lang w:val="en-US"/>
        </w:rPr>
        <w:t>);</w:t>
      </w:r>
    </w:p>
    <w:p w14:paraId="231305E6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2BD61AC1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4FCD1B8E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>CREATE TABLE Contracts (</w:t>
      </w:r>
    </w:p>
    <w:p w14:paraId="0AA6EE55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  <w:proofErr w:type="spellStart"/>
      <w:proofErr w:type="gramStart"/>
      <w:r w:rsidRPr="00CD66C9">
        <w:rPr>
          <w:lang w:val="en-US"/>
        </w:rPr>
        <w:t>contract_id</w:t>
      </w:r>
      <w:proofErr w:type="spellEnd"/>
      <w:proofErr w:type="gramEnd"/>
      <w:r w:rsidRPr="00CD66C9">
        <w:rPr>
          <w:lang w:val="en-US"/>
        </w:rPr>
        <w:t xml:space="preserve"> SERIAL PRIMARY KEY,</w:t>
      </w:r>
    </w:p>
    <w:p w14:paraId="4111DAE4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  <w:proofErr w:type="spellStart"/>
      <w:proofErr w:type="gramStart"/>
      <w:r w:rsidRPr="00CD66C9">
        <w:rPr>
          <w:lang w:val="en-US"/>
        </w:rPr>
        <w:t>player_id</w:t>
      </w:r>
      <w:proofErr w:type="spellEnd"/>
      <w:proofErr w:type="gramEnd"/>
      <w:r w:rsidRPr="00CD66C9">
        <w:rPr>
          <w:lang w:val="en-US"/>
        </w:rPr>
        <w:t xml:space="preserve"> INTEGER NOT NULL,</w:t>
      </w:r>
    </w:p>
    <w:p w14:paraId="65073684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  <w:proofErr w:type="spellStart"/>
      <w:proofErr w:type="gramStart"/>
      <w:r w:rsidRPr="00CD66C9">
        <w:rPr>
          <w:lang w:val="en-US"/>
        </w:rPr>
        <w:t>team_id</w:t>
      </w:r>
      <w:proofErr w:type="spellEnd"/>
      <w:proofErr w:type="gramEnd"/>
      <w:r w:rsidRPr="00CD66C9">
        <w:rPr>
          <w:lang w:val="en-US"/>
        </w:rPr>
        <w:t xml:space="preserve"> INTEGER NOT NULL,</w:t>
      </w:r>
    </w:p>
    <w:p w14:paraId="60C3500D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  <w:proofErr w:type="gramStart"/>
      <w:r w:rsidRPr="00CD66C9">
        <w:rPr>
          <w:lang w:val="en-US"/>
        </w:rPr>
        <w:t>salary</w:t>
      </w:r>
      <w:proofErr w:type="gramEnd"/>
      <w:r w:rsidRPr="00CD66C9">
        <w:rPr>
          <w:lang w:val="en-US"/>
        </w:rPr>
        <w:t xml:space="preserve"> DECIMAL(12,2) NOT NULL,</w:t>
      </w:r>
    </w:p>
    <w:p w14:paraId="3FE2E45B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  <w:proofErr w:type="spellStart"/>
      <w:proofErr w:type="gramStart"/>
      <w:r w:rsidRPr="00CD66C9">
        <w:rPr>
          <w:lang w:val="en-US"/>
        </w:rPr>
        <w:t>start_date</w:t>
      </w:r>
      <w:proofErr w:type="spellEnd"/>
      <w:proofErr w:type="gramEnd"/>
      <w:r w:rsidRPr="00CD66C9">
        <w:rPr>
          <w:lang w:val="en-US"/>
        </w:rPr>
        <w:t xml:space="preserve"> DATE NOT NULL,</w:t>
      </w:r>
    </w:p>
    <w:p w14:paraId="7E5F4488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  <w:proofErr w:type="spellStart"/>
      <w:proofErr w:type="gramStart"/>
      <w:r w:rsidRPr="00CD66C9">
        <w:rPr>
          <w:lang w:val="en-US"/>
        </w:rPr>
        <w:t>end_date</w:t>
      </w:r>
      <w:proofErr w:type="spellEnd"/>
      <w:proofErr w:type="gramEnd"/>
      <w:r w:rsidRPr="00CD66C9">
        <w:rPr>
          <w:lang w:val="en-US"/>
        </w:rPr>
        <w:t xml:space="preserve"> DATE NOT NULL,</w:t>
      </w:r>
    </w:p>
    <w:p w14:paraId="27D50E91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  <w:proofErr w:type="spellStart"/>
      <w:proofErr w:type="gramStart"/>
      <w:r w:rsidRPr="00CD66C9">
        <w:rPr>
          <w:lang w:val="en-US"/>
        </w:rPr>
        <w:t>jersey_number</w:t>
      </w:r>
      <w:proofErr w:type="spellEnd"/>
      <w:proofErr w:type="gramEnd"/>
      <w:r w:rsidRPr="00CD66C9">
        <w:rPr>
          <w:lang w:val="en-US"/>
        </w:rPr>
        <w:t xml:space="preserve"> INTEGER,</w:t>
      </w:r>
    </w:p>
    <w:p w14:paraId="339C9F94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</w:p>
    <w:p w14:paraId="1AA2AE82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CONSTRAINT </w:t>
      </w:r>
      <w:proofErr w:type="spellStart"/>
      <w:r w:rsidRPr="00CD66C9">
        <w:rPr>
          <w:lang w:val="en-US"/>
        </w:rPr>
        <w:t>check_salary_positive</w:t>
      </w:r>
      <w:proofErr w:type="spellEnd"/>
      <w:r w:rsidRPr="00CD66C9">
        <w:rPr>
          <w:lang w:val="en-US"/>
        </w:rPr>
        <w:t xml:space="preserve"> CHECK (salary &gt; 0),</w:t>
      </w:r>
    </w:p>
    <w:p w14:paraId="6E0D7E7A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CONSTRAINT </w:t>
      </w:r>
      <w:proofErr w:type="spellStart"/>
      <w:r w:rsidRPr="00CD66C9">
        <w:rPr>
          <w:lang w:val="en-US"/>
        </w:rPr>
        <w:t>check_dates_valid</w:t>
      </w:r>
      <w:proofErr w:type="spellEnd"/>
      <w:r w:rsidRPr="00CD66C9">
        <w:rPr>
          <w:lang w:val="en-US"/>
        </w:rPr>
        <w:t xml:space="preserve"> CHECK (</w:t>
      </w:r>
      <w:proofErr w:type="spellStart"/>
      <w:r w:rsidRPr="00CD66C9">
        <w:rPr>
          <w:lang w:val="en-US"/>
        </w:rPr>
        <w:t>start_date</w:t>
      </w:r>
      <w:proofErr w:type="spellEnd"/>
      <w:r w:rsidRPr="00CD66C9">
        <w:rPr>
          <w:lang w:val="en-US"/>
        </w:rPr>
        <w:t xml:space="preserve"> &lt; </w:t>
      </w:r>
      <w:proofErr w:type="spellStart"/>
      <w:r w:rsidRPr="00CD66C9">
        <w:rPr>
          <w:lang w:val="en-US"/>
        </w:rPr>
        <w:t>end_date</w:t>
      </w:r>
      <w:proofErr w:type="spellEnd"/>
      <w:r w:rsidRPr="00CD66C9">
        <w:rPr>
          <w:lang w:val="en-US"/>
        </w:rPr>
        <w:t>),</w:t>
      </w:r>
    </w:p>
    <w:p w14:paraId="16B9F294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CONSTRAINT </w:t>
      </w:r>
      <w:proofErr w:type="spellStart"/>
      <w:r w:rsidRPr="00CD66C9">
        <w:rPr>
          <w:lang w:val="en-US"/>
        </w:rPr>
        <w:t>check_jersey_number_range</w:t>
      </w:r>
      <w:proofErr w:type="spellEnd"/>
      <w:r w:rsidRPr="00CD66C9">
        <w:rPr>
          <w:lang w:val="en-US"/>
        </w:rPr>
        <w:t xml:space="preserve"> CHECK (</w:t>
      </w:r>
    </w:p>
    <w:p w14:paraId="769BCCBD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    </w:t>
      </w:r>
      <w:proofErr w:type="spellStart"/>
      <w:proofErr w:type="gramStart"/>
      <w:r w:rsidRPr="00CD66C9">
        <w:rPr>
          <w:lang w:val="en-US"/>
        </w:rPr>
        <w:t>jersey_number</w:t>
      </w:r>
      <w:proofErr w:type="spellEnd"/>
      <w:proofErr w:type="gramEnd"/>
      <w:r w:rsidRPr="00CD66C9">
        <w:rPr>
          <w:lang w:val="en-US"/>
        </w:rPr>
        <w:t xml:space="preserve"> IS NULL OR (</w:t>
      </w:r>
      <w:proofErr w:type="spellStart"/>
      <w:r w:rsidRPr="00CD66C9">
        <w:rPr>
          <w:lang w:val="en-US"/>
        </w:rPr>
        <w:t>jersey_number</w:t>
      </w:r>
      <w:proofErr w:type="spellEnd"/>
      <w:r w:rsidRPr="00CD66C9">
        <w:rPr>
          <w:lang w:val="en-US"/>
        </w:rPr>
        <w:t xml:space="preserve"> BETWEEN 1 AND 99)</w:t>
      </w:r>
    </w:p>
    <w:p w14:paraId="520A589C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),</w:t>
      </w:r>
    </w:p>
    <w:p w14:paraId="71F62C84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CONSTRAINT </w:t>
      </w:r>
      <w:proofErr w:type="spellStart"/>
      <w:r w:rsidRPr="00CD66C9">
        <w:rPr>
          <w:lang w:val="en-US"/>
        </w:rPr>
        <w:t>fkey_contract_player</w:t>
      </w:r>
      <w:proofErr w:type="spellEnd"/>
      <w:r w:rsidRPr="00CD66C9">
        <w:rPr>
          <w:lang w:val="en-US"/>
        </w:rPr>
        <w:t xml:space="preserve"> </w:t>
      </w:r>
    </w:p>
    <w:p w14:paraId="0C16A79C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lastRenderedPageBreak/>
        <w:t xml:space="preserve">        FOREIGN KEY (</w:t>
      </w:r>
      <w:proofErr w:type="spellStart"/>
      <w:r w:rsidRPr="00CD66C9">
        <w:rPr>
          <w:lang w:val="en-US"/>
        </w:rPr>
        <w:t>player_id</w:t>
      </w:r>
      <w:proofErr w:type="spellEnd"/>
      <w:r w:rsidRPr="00CD66C9">
        <w:rPr>
          <w:lang w:val="en-US"/>
        </w:rPr>
        <w:t xml:space="preserve">) REFERENCES </w:t>
      </w:r>
      <w:proofErr w:type="gramStart"/>
      <w:r w:rsidRPr="00CD66C9">
        <w:rPr>
          <w:lang w:val="en-US"/>
        </w:rPr>
        <w:t>Players(</w:t>
      </w:r>
      <w:proofErr w:type="spellStart"/>
      <w:proofErr w:type="gramEnd"/>
      <w:r w:rsidRPr="00CD66C9">
        <w:rPr>
          <w:lang w:val="en-US"/>
        </w:rPr>
        <w:t>player_id</w:t>
      </w:r>
      <w:proofErr w:type="spellEnd"/>
      <w:r w:rsidRPr="00CD66C9">
        <w:rPr>
          <w:lang w:val="en-US"/>
        </w:rPr>
        <w:t>)</w:t>
      </w:r>
    </w:p>
    <w:p w14:paraId="5C28D5A0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    ON DELETE CASCADE,</w:t>
      </w:r>
    </w:p>
    <w:p w14:paraId="25983FAE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CONSTRAINT </w:t>
      </w:r>
      <w:proofErr w:type="spellStart"/>
      <w:r w:rsidRPr="00CD66C9">
        <w:rPr>
          <w:lang w:val="en-US"/>
        </w:rPr>
        <w:t>fkey_contract_team</w:t>
      </w:r>
      <w:proofErr w:type="spellEnd"/>
      <w:r w:rsidRPr="00CD66C9">
        <w:rPr>
          <w:lang w:val="en-US"/>
        </w:rPr>
        <w:t xml:space="preserve"> </w:t>
      </w:r>
    </w:p>
    <w:p w14:paraId="5CCFC6E8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    FOREIGN KEY (</w:t>
      </w:r>
      <w:proofErr w:type="spellStart"/>
      <w:r w:rsidRPr="00CD66C9">
        <w:rPr>
          <w:lang w:val="en-US"/>
        </w:rPr>
        <w:t>team_id</w:t>
      </w:r>
      <w:proofErr w:type="spellEnd"/>
      <w:r w:rsidRPr="00CD66C9">
        <w:rPr>
          <w:lang w:val="en-US"/>
        </w:rPr>
        <w:t xml:space="preserve">) REFERENCES </w:t>
      </w:r>
      <w:proofErr w:type="gramStart"/>
      <w:r w:rsidRPr="00CD66C9">
        <w:rPr>
          <w:lang w:val="en-US"/>
        </w:rPr>
        <w:t>Teams(</w:t>
      </w:r>
      <w:proofErr w:type="spellStart"/>
      <w:proofErr w:type="gramEnd"/>
      <w:r w:rsidRPr="00CD66C9">
        <w:rPr>
          <w:lang w:val="en-US"/>
        </w:rPr>
        <w:t>team_id</w:t>
      </w:r>
      <w:proofErr w:type="spellEnd"/>
      <w:r w:rsidRPr="00CD66C9">
        <w:rPr>
          <w:lang w:val="en-US"/>
        </w:rPr>
        <w:t>)</w:t>
      </w:r>
    </w:p>
    <w:p w14:paraId="2A0EA42D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    ON DELETE CASCADE,</w:t>
      </w:r>
    </w:p>
    <w:p w14:paraId="0EBD096C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CONSTRAINT </w:t>
      </w:r>
      <w:proofErr w:type="spellStart"/>
      <w:r w:rsidRPr="00CD66C9">
        <w:rPr>
          <w:lang w:val="en-US"/>
        </w:rPr>
        <w:t>unique_player_active_contract</w:t>
      </w:r>
      <w:proofErr w:type="spellEnd"/>
      <w:r w:rsidRPr="00CD66C9">
        <w:rPr>
          <w:lang w:val="en-US"/>
        </w:rPr>
        <w:t xml:space="preserve"> UNIQUE (</w:t>
      </w:r>
      <w:proofErr w:type="spellStart"/>
      <w:r w:rsidRPr="00CD66C9">
        <w:rPr>
          <w:lang w:val="en-US"/>
        </w:rPr>
        <w:t>player_id</w:t>
      </w:r>
      <w:proofErr w:type="spellEnd"/>
      <w:r w:rsidRPr="00CD66C9">
        <w:rPr>
          <w:lang w:val="en-US"/>
        </w:rPr>
        <w:t xml:space="preserve">, </w:t>
      </w:r>
      <w:proofErr w:type="spellStart"/>
      <w:r w:rsidRPr="00CD66C9">
        <w:rPr>
          <w:lang w:val="en-US"/>
        </w:rPr>
        <w:t>team_id</w:t>
      </w:r>
      <w:proofErr w:type="spellEnd"/>
      <w:r w:rsidRPr="00CD66C9">
        <w:rPr>
          <w:lang w:val="en-US"/>
        </w:rPr>
        <w:t>)</w:t>
      </w:r>
    </w:p>
    <w:p w14:paraId="17C35DF3" w14:textId="051F3B1F" w:rsidR="006A5732" w:rsidRDefault="00CD66C9" w:rsidP="00CD66C9">
      <w:pPr>
        <w:spacing w:after="160" w:line="259" w:lineRule="auto"/>
        <w:ind w:firstLine="0"/>
        <w:contextualSpacing w:val="0"/>
        <w:jc w:val="left"/>
      </w:pPr>
      <w:r w:rsidRPr="00CD66C9">
        <w:rPr>
          <w:lang w:val="en-US"/>
        </w:rPr>
        <w:t>);</w:t>
      </w:r>
      <w:r w:rsidR="006A5732">
        <w:br w:type="page"/>
      </w:r>
    </w:p>
    <w:p w14:paraId="0ECC3B3C" w14:textId="7199C3A6" w:rsidR="006A5732" w:rsidRPr="006A5732" w:rsidRDefault="006A5732" w:rsidP="0039128B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 w:rsidRPr="006A5732">
        <w:rPr>
          <w:b/>
          <w:bCs/>
        </w:rPr>
        <w:lastRenderedPageBreak/>
        <w:t>Задание 2. Измените структуру таблицы (измените столбец, добавьте ограничение FK)</w:t>
      </w:r>
    </w:p>
    <w:p w14:paraId="4BD0BC98" w14:textId="775787EC" w:rsidR="006A5732" w:rsidRPr="006A5732" w:rsidRDefault="006A5732" w:rsidP="006A5732">
      <w:pPr>
        <w:spacing w:after="160" w:line="259" w:lineRule="auto"/>
        <w:ind w:firstLine="0"/>
        <w:contextualSpacing w:val="0"/>
        <w:jc w:val="left"/>
      </w:pPr>
      <w:r>
        <w:t>Добавляем</w:t>
      </w:r>
      <w:r w:rsidRPr="006A5732">
        <w:t xml:space="preserve"> </w:t>
      </w:r>
      <w:r>
        <w:t xml:space="preserve">ограничение что у каждого </w:t>
      </w:r>
    </w:p>
    <w:p w14:paraId="24F55CE0" w14:textId="77777777" w:rsidR="006A5732" w:rsidRPr="006A5732" w:rsidRDefault="006A5732" w:rsidP="006A5732">
      <w:pPr>
        <w:spacing w:after="160" w:line="259" w:lineRule="auto"/>
        <w:ind w:firstLine="0"/>
        <w:contextualSpacing w:val="0"/>
        <w:jc w:val="left"/>
      </w:pPr>
    </w:p>
    <w:p w14:paraId="4A891F4E" w14:textId="77777777" w:rsidR="00CD66C9" w:rsidRDefault="00CD66C9" w:rsidP="00CD66C9">
      <w:pPr>
        <w:spacing w:after="160" w:line="259" w:lineRule="auto"/>
        <w:ind w:firstLine="0"/>
        <w:contextualSpacing w:val="0"/>
        <w:jc w:val="left"/>
      </w:pPr>
      <w:r>
        <w:t xml:space="preserve">ALTER TABLE </w:t>
      </w:r>
      <w:proofErr w:type="spellStart"/>
      <w:r>
        <w:t>Contracts</w:t>
      </w:r>
      <w:proofErr w:type="spellEnd"/>
      <w:r>
        <w:t xml:space="preserve"> </w:t>
      </w:r>
    </w:p>
    <w:p w14:paraId="0982CD2E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ADD COLUMN </w:t>
      </w:r>
      <w:proofErr w:type="spellStart"/>
      <w:r w:rsidRPr="00CD66C9">
        <w:rPr>
          <w:lang w:val="en-US"/>
        </w:rPr>
        <w:t>contract_type</w:t>
      </w:r>
      <w:proofErr w:type="spellEnd"/>
      <w:r w:rsidRPr="00CD66C9">
        <w:rPr>
          <w:lang w:val="en-US"/>
        </w:rPr>
        <w:t xml:space="preserve"> </w:t>
      </w:r>
      <w:proofErr w:type="gramStart"/>
      <w:r w:rsidRPr="00CD66C9">
        <w:rPr>
          <w:lang w:val="en-US"/>
        </w:rPr>
        <w:t>VARCHAR(</w:t>
      </w:r>
      <w:proofErr w:type="gramEnd"/>
      <w:r w:rsidRPr="00CD66C9">
        <w:rPr>
          <w:lang w:val="en-US"/>
        </w:rPr>
        <w:t>20);</w:t>
      </w:r>
    </w:p>
    <w:p w14:paraId="7A060904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5494DE34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6E1D658D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78CDCB4E" w14:textId="77777777" w:rsidR="00CD66C9" w:rsidRDefault="00CD66C9" w:rsidP="00CD66C9">
      <w:pPr>
        <w:spacing w:after="160" w:line="259" w:lineRule="auto"/>
        <w:ind w:firstLine="0"/>
        <w:contextualSpacing w:val="0"/>
        <w:jc w:val="left"/>
      </w:pPr>
      <w:r>
        <w:t>-- Добавляем ограничение CHECK (вместо FK)</w:t>
      </w:r>
    </w:p>
    <w:p w14:paraId="09FD5D8F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ALTER TABLE Contracts </w:t>
      </w:r>
    </w:p>
    <w:p w14:paraId="57FAF1EB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ADD CONSTRAINT </w:t>
      </w:r>
      <w:proofErr w:type="spellStart"/>
      <w:r w:rsidRPr="00CD66C9">
        <w:rPr>
          <w:lang w:val="en-US"/>
        </w:rPr>
        <w:t>check_contract_type</w:t>
      </w:r>
      <w:proofErr w:type="spellEnd"/>
      <w:r w:rsidRPr="00CD66C9">
        <w:rPr>
          <w:lang w:val="en-US"/>
        </w:rPr>
        <w:t xml:space="preserve"> </w:t>
      </w:r>
    </w:p>
    <w:p w14:paraId="511F9C56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CHECK (</w:t>
      </w:r>
      <w:proofErr w:type="spellStart"/>
      <w:r w:rsidRPr="00CD66C9">
        <w:rPr>
          <w:lang w:val="en-US"/>
        </w:rPr>
        <w:t>contract_type</w:t>
      </w:r>
      <w:proofErr w:type="spellEnd"/>
      <w:r w:rsidRPr="00CD66C9">
        <w:rPr>
          <w:lang w:val="en-US"/>
        </w:rPr>
        <w:t xml:space="preserve"> IN ('permanent', 'loan', 'youth', 'trial'));</w:t>
      </w:r>
    </w:p>
    <w:p w14:paraId="44BD7286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    </w:t>
      </w:r>
    </w:p>
    <w:p w14:paraId="32DF4C02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ALTER TABLE Contracts </w:t>
      </w:r>
    </w:p>
    <w:p w14:paraId="3B73AD96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 xml:space="preserve">DROP CONSTRAINT </w:t>
      </w:r>
      <w:proofErr w:type="spellStart"/>
      <w:r w:rsidRPr="00CD66C9">
        <w:rPr>
          <w:lang w:val="en-US"/>
        </w:rPr>
        <w:t>check_contract_type</w:t>
      </w:r>
      <w:proofErr w:type="spellEnd"/>
      <w:r w:rsidRPr="00CD66C9">
        <w:rPr>
          <w:lang w:val="en-US"/>
        </w:rPr>
        <w:t>;</w:t>
      </w:r>
    </w:p>
    <w:p w14:paraId="5FD72A8F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5C888C56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7D7C97A7" w14:textId="77777777" w:rsidR="00CD66C9" w:rsidRDefault="00CD66C9" w:rsidP="00CD66C9">
      <w:pPr>
        <w:spacing w:after="160" w:line="259" w:lineRule="auto"/>
        <w:ind w:firstLine="0"/>
        <w:contextualSpacing w:val="0"/>
        <w:jc w:val="left"/>
      </w:pPr>
      <w:r>
        <w:t xml:space="preserve">ALTER TABLE </w:t>
      </w:r>
      <w:proofErr w:type="spellStart"/>
      <w:r>
        <w:t>Contracts</w:t>
      </w:r>
      <w:proofErr w:type="spellEnd"/>
      <w:r>
        <w:t xml:space="preserve"> </w:t>
      </w:r>
    </w:p>
    <w:p w14:paraId="6760DFAD" w14:textId="2FD2EEC2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t xml:space="preserve">DROP COLUMN </w:t>
      </w:r>
      <w:proofErr w:type="spellStart"/>
      <w:r>
        <w:t>contract_type</w:t>
      </w:r>
      <w:proofErr w:type="spellEnd"/>
      <w:r>
        <w:t>;</w:t>
      </w:r>
    </w:p>
    <w:p w14:paraId="356A6B8F" w14:textId="77777777" w:rsidR="006A5732" w:rsidRPr="001360EA" w:rsidRDefault="006A5732" w:rsidP="006A5732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61548078" w14:textId="0FD6669C" w:rsidR="006A5732" w:rsidRDefault="006A5732" w:rsidP="006A5732">
      <w:pPr>
        <w:spacing w:after="160" w:line="259" w:lineRule="auto"/>
        <w:ind w:firstLine="0"/>
        <w:contextualSpacing w:val="0"/>
        <w:jc w:val="left"/>
        <w:rPr>
          <w:b/>
          <w:bCs/>
          <w:lang w:val="en-US"/>
        </w:rPr>
      </w:pPr>
      <w:r w:rsidRPr="006A5732">
        <w:rPr>
          <w:b/>
          <w:bCs/>
        </w:rPr>
        <w:t>Задание3. Удалить столбцы и таблицу.</w:t>
      </w:r>
    </w:p>
    <w:p w14:paraId="671A8630" w14:textId="71B39D12" w:rsidR="00621995" w:rsidRPr="00621995" w:rsidRDefault="00621995" w:rsidP="006A5732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  <w:lang w:val="en-US"/>
        </w:rPr>
        <w:t>--</w:t>
      </w:r>
      <w:r>
        <w:rPr>
          <w:b/>
          <w:bCs/>
        </w:rPr>
        <w:t>удаляем столбец сначала удаляем ограничение</w:t>
      </w:r>
    </w:p>
    <w:p w14:paraId="3794CECC" w14:textId="77777777" w:rsidR="00621995" w:rsidRPr="00621995" w:rsidRDefault="00621995" w:rsidP="00621995">
      <w:pPr>
        <w:spacing w:after="160" w:line="259" w:lineRule="auto"/>
        <w:ind w:firstLine="0"/>
        <w:contextualSpacing w:val="0"/>
        <w:jc w:val="left"/>
        <w:rPr>
          <w:bCs/>
          <w:lang w:val="en-US"/>
        </w:rPr>
      </w:pPr>
      <w:r w:rsidRPr="00621995">
        <w:rPr>
          <w:bCs/>
          <w:lang w:val="en-US"/>
        </w:rPr>
        <w:t xml:space="preserve">ALTER TABLE Contracts DROP CONSTRAINT </w:t>
      </w:r>
      <w:proofErr w:type="spellStart"/>
      <w:r w:rsidRPr="00621995">
        <w:rPr>
          <w:bCs/>
          <w:lang w:val="en-US"/>
        </w:rPr>
        <w:t>check_jersey_number_range</w:t>
      </w:r>
      <w:proofErr w:type="spellEnd"/>
      <w:r w:rsidRPr="00621995">
        <w:rPr>
          <w:bCs/>
          <w:lang w:val="en-US"/>
        </w:rPr>
        <w:t>;</w:t>
      </w:r>
    </w:p>
    <w:p w14:paraId="62CE3283" w14:textId="77777777" w:rsidR="00621995" w:rsidRPr="00621995" w:rsidRDefault="00621995" w:rsidP="00621995">
      <w:pPr>
        <w:spacing w:after="160" w:line="259" w:lineRule="auto"/>
        <w:ind w:firstLine="0"/>
        <w:contextualSpacing w:val="0"/>
        <w:jc w:val="left"/>
        <w:rPr>
          <w:bCs/>
          <w:lang w:val="en-US"/>
        </w:rPr>
      </w:pPr>
    </w:p>
    <w:p w14:paraId="208F3412" w14:textId="1B74B398" w:rsidR="00C310B6" w:rsidRPr="00621995" w:rsidRDefault="00621995" w:rsidP="00621995">
      <w:pPr>
        <w:spacing w:after="160" w:line="259" w:lineRule="auto"/>
        <w:ind w:firstLine="0"/>
        <w:contextualSpacing w:val="0"/>
        <w:jc w:val="left"/>
        <w:rPr>
          <w:bCs/>
          <w:lang w:val="en-US"/>
        </w:rPr>
      </w:pPr>
      <w:r w:rsidRPr="00621995">
        <w:rPr>
          <w:bCs/>
          <w:lang w:val="en-US"/>
        </w:rPr>
        <w:t xml:space="preserve">ALTER TABLE Contracts DROP COLUMN </w:t>
      </w:r>
      <w:proofErr w:type="spellStart"/>
      <w:r w:rsidRPr="00621995">
        <w:rPr>
          <w:bCs/>
          <w:lang w:val="en-US"/>
        </w:rPr>
        <w:t>jersey_number</w:t>
      </w:r>
      <w:proofErr w:type="spellEnd"/>
      <w:r w:rsidRPr="00621995">
        <w:rPr>
          <w:bCs/>
          <w:lang w:val="en-US"/>
        </w:rPr>
        <w:t>;</w:t>
      </w:r>
    </w:p>
    <w:p w14:paraId="1F580411" w14:textId="77777777" w:rsidR="00621995" w:rsidRDefault="00621995" w:rsidP="006A5732">
      <w:pPr>
        <w:spacing w:after="160" w:line="259" w:lineRule="auto"/>
        <w:ind w:firstLine="0"/>
        <w:contextualSpacing w:val="0"/>
        <w:jc w:val="left"/>
        <w:rPr>
          <w:b/>
          <w:bCs/>
          <w:lang w:val="en-US"/>
        </w:rPr>
      </w:pPr>
    </w:p>
    <w:p w14:paraId="0EA0CAF5" w14:textId="77777777" w:rsidR="00621995" w:rsidRPr="00621995" w:rsidRDefault="00621995" w:rsidP="006A5732">
      <w:pPr>
        <w:spacing w:after="160" w:line="259" w:lineRule="auto"/>
        <w:ind w:firstLine="0"/>
        <w:contextualSpacing w:val="0"/>
        <w:jc w:val="left"/>
        <w:rPr>
          <w:b/>
          <w:bCs/>
          <w:lang w:val="en-US"/>
        </w:rPr>
      </w:pPr>
    </w:p>
    <w:p w14:paraId="01311123" w14:textId="283ECB8E" w:rsidR="00CD66C9" w:rsidRDefault="00CD66C9" w:rsidP="006A5732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--УДАЛИТЬ ТАБЛИЦЫ</w:t>
      </w:r>
    </w:p>
    <w:p w14:paraId="3622A47F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>DROP TABLE IF EXISTS Contracts;</w:t>
      </w:r>
    </w:p>
    <w:p w14:paraId="6A0D74A0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>DROP TABLE IF EXISTS Players;</w:t>
      </w:r>
    </w:p>
    <w:p w14:paraId="21400BD2" w14:textId="77777777" w:rsidR="00CD66C9" w:rsidRPr="00CD66C9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>DROP TABLE IF EXISTS Teams;</w:t>
      </w:r>
    </w:p>
    <w:p w14:paraId="54BA1128" w14:textId="4732A53F" w:rsidR="00CD66C9" w:rsidRPr="00614AB3" w:rsidRDefault="00CD66C9" w:rsidP="00CD66C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66C9">
        <w:rPr>
          <w:lang w:val="en-US"/>
        </w:rPr>
        <w:t>DROP TABLE IF EXISTS Positions;</w:t>
      </w:r>
    </w:p>
    <w:p w14:paraId="06233D04" w14:textId="5AFF9FF6" w:rsidR="00C310B6" w:rsidRDefault="00071157" w:rsidP="00C310B6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 w:rsidRPr="00071157">
        <w:rPr>
          <w:b/>
          <w:bCs/>
        </w:rPr>
        <w:lastRenderedPageBreak/>
        <w:t>Задание</w:t>
      </w:r>
      <w:proofErr w:type="gramStart"/>
      <w:r w:rsidRPr="00071157">
        <w:rPr>
          <w:b/>
          <w:bCs/>
        </w:rPr>
        <w:t>1</w:t>
      </w:r>
      <w:proofErr w:type="gramEnd"/>
      <w:r w:rsidRPr="00071157">
        <w:rPr>
          <w:b/>
          <w:bCs/>
        </w:rPr>
        <w:t>. В созданные таблицы вставить данные</w:t>
      </w:r>
    </w:p>
    <w:p w14:paraId="596D8580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INSERT INTO positions (</w:t>
      </w:r>
      <w:proofErr w:type="spellStart"/>
      <w:r w:rsidRPr="001360EA">
        <w:rPr>
          <w:lang w:val="en-US"/>
        </w:rPr>
        <w:t>position_name</w:t>
      </w:r>
      <w:proofErr w:type="spellEnd"/>
      <w:r w:rsidRPr="001360EA">
        <w:rPr>
          <w:lang w:val="en-US"/>
        </w:rPr>
        <w:t xml:space="preserve">) VALUES </w:t>
      </w:r>
    </w:p>
    <w:p w14:paraId="59A75897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('GK'),</w:t>
      </w:r>
    </w:p>
    <w:p w14:paraId="03FE7193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('CB'),</w:t>
      </w:r>
    </w:p>
    <w:p w14:paraId="5357CA46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('RB'),</w:t>
      </w:r>
    </w:p>
    <w:p w14:paraId="69F7D045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('LB'),</w:t>
      </w:r>
    </w:p>
    <w:p w14:paraId="62FDD609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('LWB'),</w:t>
      </w:r>
    </w:p>
    <w:p w14:paraId="3F08F17C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('RWB'),</w:t>
      </w:r>
    </w:p>
    <w:p w14:paraId="5524F032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('CM'),</w:t>
      </w:r>
    </w:p>
    <w:p w14:paraId="051F9951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('LM'),</w:t>
      </w:r>
    </w:p>
    <w:p w14:paraId="2849622A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('RM'),</w:t>
      </w:r>
    </w:p>
    <w:p w14:paraId="22479F68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('CDM'),</w:t>
      </w:r>
    </w:p>
    <w:p w14:paraId="30BB0A76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('CAM'),</w:t>
      </w:r>
    </w:p>
    <w:p w14:paraId="128D14C1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('ST'),</w:t>
      </w:r>
    </w:p>
    <w:p w14:paraId="4961F951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('CF'),</w:t>
      </w:r>
    </w:p>
    <w:p w14:paraId="4EA68406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('LW'),</w:t>
      </w:r>
    </w:p>
    <w:p w14:paraId="6523ADB9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 xml:space="preserve">('RW'); </w:t>
      </w:r>
    </w:p>
    <w:p w14:paraId="24CC805B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5464D6FC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3B9856AA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 xml:space="preserve">INSERT INTO teams (name, country, city, stadium, sponsors) VALUES </w:t>
      </w:r>
    </w:p>
    <w:p w14:paraId="5E419EC8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('Barcelona', 'Spain', 'Barcelona', 'Camp Nou', 'UNICEF, Nike'),</w:t>
      </w:r>
    </w:p>
    <w:p w14:paraId="1675557F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 xml:space="preserve">('Real Madrid', 'Spain', 'Madrid', 'Santiago </w:t>
      </w:r>
      <w:proofErr w:type="spellStart"/>
      <w:r w:rsidRPr="001360EA">
        <w:rPr>
          <w:lang w:val="en-US"/>
        </w:rPr>
        <w:t>Bernabeu</w:t>
      </w:r>
      <w:proofErr w:type="spellEnd"/>
      <w:r w:rsidRPr="001360EA">
        <w:rPr>
          <w:lang w:val="en-US"/>
        </w:rPr>
        <w:t>', 'Siemens, Adidas'),</w:t>
      </w:r>
    </w:p>
    <w:p w14:paraId="2E5D9FC3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('Valencia', 'Spain', 'Valencia', '</w:t>
      </w:r>
      <w:proofErr w:type="spellStart"/>
      <w:r w:rsidRPr="001360EA">
        <w:rPr>
          <w:lang w:val="en-US"/>
        </w:rPr>
        <w:t>Mestalla</w:t>
      </w:r>
      <w:proofErr w:type="spellEnd"/>
      <w:r w:rsidRPr="001360EA">
        <w:rPr>
          <w:lang w:val="en-US"/>
        </w:rPr>
        <w:t xml:space="preserve">', 'Toyota, </w:t>
      </w:r>
      <w:proofErr w:type="spellStart"/>
      <w:r w:rsidRPr="001360EA">
        <w:rPr>
          <w:lang w:val="en-US"/>
        </w:rPr>
        <w:t>Joma</w:t>
      </w:r>
      <w:proofErr w:type="spellEnd"/>
      <w:r w:rsidRPr="001360EA">
        <w:rPr>
          <w:lang w:val="en-US"/>
        </w:rPr>
        <w:t xml:space="preserve">');  </w:t>
      </w:r>
    </w:p>
    <w:p w14:paraId="58C6BF46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5BA4CC8D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5C481B2E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INSERT INTO players (</w:t>
      </w:r>
      <w:proofErr w:type="spellStart"/>
      <w:r w:rsidRPr="001360EA">
        <w:rPr>
          <w:lang w:val="en-US"/>
        </w:rPr>
        <w:t>last_name</w:t>
      </w:r>
      <w:proofErr w:type="spellEnd"/>
      <w:r w:rsidRPr="001360EA">
        <w:rPr>
          <w:lang w:val="en-US"/>
        </w:rPr>
        <w:t xml:space="preserve">, </w:t>
      </w:r>
      <w:proofErr w:type="spellStart"/>
      <w:r w:rsidRPr="001360EA">
        <w:rPr>
          <w:lang w:val="en-US"/>
        </w:rPr>
        <w:t>first_name</w:t>
      </w:r>
      <w:proofErr w:type="spellEnd"/>
      <w:r w:rsidRPr="001360EA">
        <w:rPr>
          <w:lang w:val="en-US"/>
        </w:rPr>
        <w:t xml:space="preserve">, </w:t>
      </w:r>
      <w:proofErr w:type="spellStart"/>
      <w:r w:rsidRPr="001360EA">
        <w:rPr>
          <w:lang w:val="en-US"/>
        </w:rPr>
        <w:t>birth_date</w:t>
      </w:r>
      <w:proofErr w:type="spellEnd"/>
      <w:r w:rsidRPr="001360EA">
        <w:rPr>
          <w:lang w:val="en-US"/>
        </w:rPr>
        <w:t xml:space="preserve">, nationality, </w:t>
      </w:r>
      <w:proofErr w:type="spellStart"/>
      <w:r w:rsidRPr="001360EA">
        <w:rPr>
          <w:lang w:val="en-US"/>
        </w:rPr>
        <w:t>position_id</w:t>
      </w:r>
      <w:proofErr w:type="spellEnd"/>
      <w:r w:rsidRPr="001360EA">
        <w:rPr>
          <w:lang w:val="en-US"/>
        </w:rPr>
        <w:t xml:space="preserve">) VALUES </w:t>
      </w:r>
    </w:p>
    <w:p w14:paraId="5547AB5F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-- Barcelona</w:t>
      </w:r>
    </w:p>
    <w:p w14:paraId="3986386C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('Ronaldinho', 'de Assis Moreira', '1980-03-21', 'Brazilian', 7),</w:t>
      </w:r>
    </w:p>
    <w:p w14:paraId="6D2F6A10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</w:t>
      </w:r>
      <w:proofErr w:type="spellStart"/>
      <w:r w:rsidRPr="001360EA">
        <w:rPr>
          <w:lang w:val="en-US"/>
        </w:rPr>
        <w:t>Eto</w:t>
      </w:r>
      <w:proofErr w:type="spellEnd"/>
      <w:r w:rsidRPr="001360EA">
        <w:rPr>
          <w:lang w:val="en-US"/>
        </w:rPr>
        <w:t>''o', 'Samuel', '1981-03-10', 'Cameroonian', 8),</w:t>
      </w:r>
    </w:p>
    <w:p w14:paraId="4F04D80E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('Deco', 'Anderson Luís de Souza', '1977-08-27', 'Portuguese', 6),</w:t>
      </w:r>
    </w:p>
    <w:p w14:paraId="07E16ED3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('Puyol', 'Carles', '1978-04-13', 'Spanish', 2),</w:t>
      </w:r>
    </w:p>
    <w:p w14:paraId="6E65510B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('Valdés', 'Víctor', '1982-01-14', 'Spanish', 1),</w:t>
      </w:r>
    </w:p>
    <w:p w14:paraId="3FE2FC45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01F4C4DA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-- Real Madrid</w:t>
      </w:r>
    </w:p>
    <w:p w14:paraId="2630943F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 xml:space="preserve">('Ronaldo', ' </w:t>
      </w:r>
      <w:proofErr w:type="spellStart"/>
      <w:r w:rsidRPr="001360EA">
        <w:rPr>
          <w:lang w:val="en-US"/>
        </w:rPr>
        <w:t>Luís</w:t>
      </w:r>
      <w:proofErr w:type="spellEnd"/>
      <w:r w:rsidRPr="001360EA">
        <w:rPr>
          <w:lang w:val="en-US"/>
        </w:rPr>
        <w:t xml:space="preserve"> </w:t>
      </w:r>
      <w:proofErr w:type="spellStart"/>
      <w:r w:rsidRPr="001360EA">
        <w:rPr>
          <w:lang w:val="en-US"/>
        </w:rPr>
        <w:t>Nazário</w:t>
      </w:r>
      <w:proofErr w:type="spellEnd"/>
      <w:r w:rsidRPr="001360EA">
        <w:rPr>
          <w:lang w:val="en-US"/>
        </w:rPr>
        <w:t xml:space="preserve"> de Lima', '1976-09-22', 'Brazilian', 8),</w:t>
      </w:r>
    </w:p>
    <w:p w14:paraId="30B3FF72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('Beckham', 'David', '1975-05-02', 'English', 5),</w:t>
      </w:r>
    </w:p>
    <w:p w14:paraId="045B78A2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('Zidane', 'Zinedine', '1972-06-23', 'French', 7),</w:t>
      </w:r>
    </w:p>
    <w:p w14:paraId="442F8584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('Casillas', 'Iker', '1981-05-20', 'Spanish', 1),</w:t>
      </w:r>
    </w:p>
    <w:p w14:paraId="6E21E84D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('Roberto Carlos', 'da Silva Rocha', '1973-04-10', 'Brazilian', 3),</w:t>
      </w:r>
    </w:p>
    <w:p w14:paraId="25D9B987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2CAF24B8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-- Valencia</w:t>
      </w:r>
    </w:p>
    <w:p w14:paraId="562074EB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('Villa', 'David', '1981-12-03', 'Spanish', 8),</w:t>
      </w:r>
    </w:p>
    <w:p w14:paraId="36323F8D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('Ayala', 'Roberto', '1973-04-14', 'Argentinian', 2),</w:t>
      </w:r>
    </w:p>
    <w:p w14:paraId="40BCD871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</w:t>
      </w:r>
      <w:proofErr w:type="spellStart"/>
      <w:r w:rsidRPr="001360EA">
        <w:rPr>
          <w:lang w:val="en-US"/>
        </w:rPr>
        <w:t>Albelda</w:t>
      </w:r>
      <w:proofErr w:type="spellEnd"/>
      <w:r w:rsidRPr="001360EA">
        <w:rPr>
          <w:lang w:val="en-US"/>
        </w:rPr>
        <w:t>', 'David', '1977-09-01', 'Spanish', 6),</w:t>
      </w:r>
    </w:p>
    <w:p w14:paraId="27C84730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('</w:t>
      </w:r>
      <w:proofErr w:type="spellStart"/>
      <w:r w:rsidRPr="001360EA">
        <w:rPr>
          <w:lang w:val="en-US"/>
        </w:rPr>
        <w:t>Cañizares</w:t>
      </w:r>
      <w:proofErr w:type="spellEnd"/>
      <w:r w:rsidRPr="001360EA">
        <w:rPr>
          <w:lang w:val="en-US"/>
        </w:rPr>
        <w:t>', 'Santiago', '1969-12-18', 'Spanish', 1);</w:t>
      </w:r>
    </w:p>
    <w:p w14:paraId="495FB1A3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772E92B4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50BEF116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INSERT INTO contracts (</w:t>
      </w:r>
      <w:proofErr w:type="spellStart"/>
      <w:r w:rsidRPr="001360EA">
        <w:rPr>
          <w:lang w:val="en-US"/>
        </w:rPr>
        <w:t>player_id</w:t>
      </w:r>
      <w:proofErr w:type="spellEnd"/>
      <w:r w:rsidRPr="001360EA">
        <w:rPr>
          <w:lang w:val="en-US"/>
        </w:rPr>
        <w:t xml:space="preserve">, </w:t>
      </w:r>
      <w:proofErr w:type="spellStart"/>
      <w:r w:rsidRPr="001360EA">
        <w:rPr>
          <w:lang w:val="en-US"/>
        </w:rPr>
        <w:t>team_id</w:t>
      </w:r>
      <w:proofErr w:type="spellEnd"/>
      <w:r w:rsidRPr="001360EA">
        <w:rPr>
          <w:lang w:val="en-US"/>
        </w:rPr>
        <w:t xml:space="preserve">, salary, </w:t>
      </w:r>
      <w:proofErr w:type="spellStart"/>
      <w:r w:rsidRPr="001360EA">
        <w:rPr>
          <w:lang w:val="en-US"/>
        </w:rPr>
        <w:t>start_date</w:t>
      </w:r>
      <w:proofErr w:type="spellEnd"/>
      <w:r w:rsidRPr="001360EA">
        <w:rPr>
          <w:lang w:val="en-US"/>
        </w:rPr>
        <w:t xml:space="preserve">, </w:t>
      </w:r>
      <w:proofErr w:type="spellStart"/>
      <w:r w:rsidRPr="001360EA">
        <w:rPr>
          <w:lang w:val="en-US"/>
        </w:rPr>
        <w:t>end_date</w:t>
      </w:r>
      <w:proofErr w:type="spellEnd"/>
      <w:r w:rsidRPr="001360EA">
        <w:rPr>
          <w:lang w:val="en-US"/>
        </w:rPr>
        <w:t xml:space="preserve">, </w:t>
      </w:r>
      <w:proofErr w:type="spellStart"/>
      <w:r w:rsidRPr="001360EA">
        <w:rPr>
          <w:lang w:val="en-US"/>
        </w:rPr>
        <w:t>jersey_number</w:t>
      </w:r>
      <w:proofErr w:type="spellEnd"/>
      <w:r w:rsidRPr="001360EA">
        <w:rPr>
          <w:lang w:val="en-US"/>
        </w:rPr>
        <w:t xml:space="preserve">) VALUES </w:t>
      </w:r>
    </w:p>
    <w:p w14:paraId="4833AFD5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-- Barcelona contracts</w:t>
      </w:r>
    </w:p>
    <w:p w14:paraId="01ED6C3A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(1, 1, 850000.00, '2003-07-01', '2008-06-30', 10)</w:t>
      </w:r>
      <w:proofErr w:type="gramStart"/>
      <w:r w:rsidRPr="001360EA">
        <w:rPr>
          <w:lang w:val="en-US"/>
        </w:rPr>
        <w:t>,  --</w:t>
      </w:r>
      <w:proofErr w:type="gramEnd"/>
      <w:r w:rsidRPr="001360EA">
        <w:rPr>
          <w:lang w:val="en-US"/>
        </w:rPr>
        <w:t xml:space="preserve"> Ronaldinho</w:t>
      </w:r>
    </w:p>
    <w:p w14:paraId="0C5DAB7D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 xml:space="preserve">(2, 1, 650000.00, '2004-07-01', '2010-06-30', 9),   -- </w:t>
      </w:r>
      <w:proofErr w:type="spellStart"/>
      <w:r w:rsidRPr="001360EA">
        <w:rPr>
          <w:lang w:val="en-US"/>
        </w:rPr>
        <w:t>Eto'o</w:t>
      </w:r>
      <w:proofErr w:type="spellEnd"/>
    </w:p>
    <w:p w14:paraId="008899A8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(3, 1, 550000.00, '2004-07-01', '2008-06-30', 20)</w:t>
      </w:r>
      <w:proofErr w:type="gramStart"/>
      <w:r w:rsidRPr="001360EA">
        <w:rPr>
          <w:lang w:val="en-US"/>
        </w:rPr>
        <w:t>,  --</w:t>
      </w:r>
      <w:proofErr w:type="gramEnd"/>
      <w:r w:rsidRPr="001360EA">
        <w:rPr>
          <w:lang w:val="en-US"/>
        </w:rPr>
        <w:t xml:space="preserve"> Deco</w:t>
      </w:r>
    </w:p>
    <w:p w14:paraId="137B71D4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(4, 1, 450000.00, '1999-07-01', '2010-06-30', 5),   -- Puyol</w:t>
      </w:r>
    </w:p>
    <w:p w14:paraId="01CA9842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(5, 1, 350000.00, '2002-07-01', '2010-06-30', 1),   -- Valdés</w:t>
      </w:r>
    </w:p>
    <w:p w14:paraId="543FC38E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2D3E1359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-- Real Madrid contracts</w:t>
      </w:r>
    </w:p>
    <w:p w14:paraId="4178FFCB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(6, 2, 900000.00, '2002-08-31', '2007-06-30', 9),   -- Ronaldo</w:t>
      </w:r>
    </w:p>
    <w:p w14:paraId="59F9ED01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(7, 2, 750000.00, '2003-07-01', '2007-06-30', 23)</w:t>
      </w:r>
      <w:proofErr w:type="gramStart"/>
      <w:r w:rsidRPr="001360EA">
        <w:rPr>
          <w:lang w:val="en-US"/>
        </w:rPr>
        <w:t>,  --</w:t>
      </w:r>
      <w:proofErr w:type="gramEnd"/>
      <w:r w:rsidRPr="001360EA">
        <w:rPr>
          <w:lang w:val="en-US"/>
        </w:rPr>
        <w:t xml:space="preserve"> Beckham</w:t>
      </w:r>
    </w:p>
    <w:p w14:paraId="64062C88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(8, 2, 800000.00, '2001-07-01', '2007-06-30', 5),   -- Zidane</w:t>
      </w:r>
    </w:p>
    <w:p w14:paraId="5BE75032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(9, 2, 400000.00, '1999-07-01', '2011-06-30', 1),   -- Casillas</w:t>
      </w:r>
    </w:p>
    <w:p w14:paraId="53FC727E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(10, 2, 600000.00, '1996-07-01', '2007-06-30', 3)</w:t>
      </w:r>
      <w:proofErr w:type="gramStart"/>
      <w:r w:rsidRPr="001360EA">
        <w:rPr>
          <w:lang w:val="en-US"/>
        </w:rPr>
        <w:t>,  --</w:t>
      </w:r>
      <w:proofErr w:type="gramEnd"/>
      <w:r w:rsidRPr="001360EA">
        <w:rPr>
          <w:lang w:val="en-US"/>
        </w:rPr>
        <w:t xml:space="preserve"> Roberto Carlos</w:t>
      </w:r>
    </w:p>
    <w:p w14:paraId="16C12DEF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0C0BDB5B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-- Valencia contracts</w:t>
      </w:r>
    </w:p>
    <w:p w14:paraId="3DEAE802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lastRenderedPageBreak/>
        <w:t>(11, 3, 500000.00, '2005-07-01', '2010-06-30', 7)</w:t>
      </w:r>
      <w:proofErr w:type="gramStart"/>
      <w:r w:rsidRPr="001360EA">
        <w:rPr>
          <w:lang w:val="en-US"/>
        </w:rPr>
        <w:t>,  --</w:t>
      </w:r>
      <w:proofErr w:type="gramEnd"/>
      <w:r w:rsidRPr="001360EA">
        <w:rPr>
          <w:lang w:val="en-US"/>
        </w:rPr>
        <w:t xml:space="preserve"> Villa</w:t>
      </w:r>
    </w:p>
    <w:p w14:paraId="77D3662C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(12, 3, 450000.00, '2000-07-01', '2007-06-30', 4)</w:t>
      </w:r>
      <w:proofErr w:type="gramStart"/>
      <w:r w:rsidRPr="001360EA">
        <w:rPr>
          <w:lang w:val="en-US"/>
        </w:rPr>
        <w:t>,  --</w:t>
      </w:r>
      <w:proofErr w:type="gramEnd"/>
      <w:r w:rsidRPr="001360EA">
        <w:rPr>
          <w:lang w:val="en-US"/>
        </w:rPr>
        <w:t xml:space="preserve"> Ayala</w:t>
      </w:r>
    </w:p>
    <w:p w14:paraId="7B888326" w14:textId="2CE1F659" w:rsidR="001360EA" w:rsidRDefault="001360EA" w:rsidP="001360EA">
      <w:pPr>
        <w:spacing w:after="160" w:line="259" w:lineRule="auto"/>
        <w:ind w:firstLine="0"/>
        <w:contextualSpacing w:val="0"/>
        <w:jc w:val="left"/>
      </w:pPr>
      <w:r w:rsidRPr="00CD66C9">
        <w:t>(13, 3, 400000.00, '200</w:t>
      </w:r>
      <w:r w:rsidR="00614AB3">
        <w:t>0-07-01', '2009-06-30', 6)</w:t>
      </w:r>
      <w:r w:rsidR="00614AB3">
        <w:rPr>
          <w:lang w:val="en-US"/>
        </w:rPr>
        <w:t>;</w:t>
      </w:r>
      <w:r w:rsidRPr="00CD66C9">
        <w:t xml:space="preserve">  -- </w:t>
      </w:r>
      <w:proofErr w:type="spellStart"/>
      <w:r w:rsidRPr="001360EA">
        <w:rPr>
          <w:lang w:val="en-US"/>
        </w:rPr>
        <w:t>Albelda</w:t>
      </w:r>
      <w:proofErr w:type="spellEnd"/>
    </w:p>
    <w:p w14:paraId="57D55576" w14:textId="2E3C8488" w:rsidR="001360EA" w:rsidRDefault="001360EA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2B52820" w14:textId="77777777" w:rsidR="001360EA" w:rsidRPr="001360EA" w:rsidRDefault="001360EA" w:rsidP="001360EA">
      <w:pPr>
        <w:spacing w:after="160" w:line="259" w:lineRule="auto"/>
        <w:ind w:firstLine="0"/>
        <w:contextualSpacing w:val="0"/>
        <w:jc w:val="left"/>
      </w:pPr>
    </w:p>
    <w:p w14:paraId="48D8E722" w14:textId="36C5563F" w:rsidR="00071157" w:rsidRDefault="00071157" w:rsidP="00071157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 w:rsidRPr="00071157">
        <w:rPr>
          <w:b/>
          <w:bCs/>
        </w:rPr>
        <w:t>Задание 2. Изменить данные, используя условия</w:t>
      </w:r>
    </w:p>
    <w:p w14:paraId="3EB66A1F" w14:textId="77777777" w:rsidR="00071157" w:rsidRDefault="00071157" w:rsidP="00071157">
      <w:pPr>
        <w:spacing w:after="160" w:line="259" w:lineRule="auto"/>
        <w:ind w:firstLine="0"/>
        <w:contextualSpacing w:val="0"/>
        <w:jc w:val="left"/>
        <w:rPr>
          <w:b/>
          <w:bCs/>
        </w:rPr>
      </w:pPr>
    </w:p>
    <w:p w14:paraId="5B805930" w14:textId="77777777" w:rsidR="00071157" w:rsidRPr="001360EA" w:rsidRDefault="00071157" w:rsidP="00071157">
      <w:pPr>
        <w:spacing w:after="160" w:line="259" w:lineRule="auto"/>
        <w:ind w:firstLine="0"/>
        <w:contextualSpacing w:val="0"/>
        <w:jc w:val="left"/>
      </w:pPr>
      <w:r w:rsidRPr="00071157">
        <w:rPr>
          <w:lang w:val="en-US"/>
        </w:rPr>
        <w:t>UPDATE</w:t>
      </w:r>
      <w:r w:rsidRPr="001360EA">
        <w:t xml:space="preserve"> </w:t>
      </w:r>
      <w:r w:rsidRPr="00071157">
        <w:rPr>
          <w:lang w:val="en-US"/>
        </w:rPr>
        <w:t>teams</w:t>
      </w:r>
    </w:p>
    <w:p w14:paraId="65EA7D0C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SET sponsors = 'La Liga Official Sponsor'</w:t>
      </w:r>
    </w:p>
    <w:p w14:paraId="6FCC23CD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WHERE country = 'Spain';</w:t>
      </w:r>
    </w:p>
    <w:p w14:paraId="058665A3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0FF5E2ED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UPDATE players</w:t>
      </w:r>
    </w:p>
    <w:p w14:paraId="670F673A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SET nationality = 'Brazil'</w:t>
      </w:r>
    </w:p>
    <w:p w14:paraId="54F800B3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WHERE nationality = 'Brazilian';</w:t>
      </w:r>
    </w:p>
    <w:p w14:paraId="493FAAB1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2A843613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2D1B2E5A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UPDATE teams</w:t>
      </w:r>
    </w:p>
    <w:p w14:paraId="06CDF60F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SET city = 'Madrid Capital'</w:t>
      </w:r>
    </w:p>
    <w:p w14:paraId="26655C3E" w14:textId="77777777" w:rsidR="00071157" w:rsidRPr="001360EA" w:rsidRDefault="00071157" w:rsidP="00071157">
      <w:pPr>
        <w:spacing w:after="160" w:line="259" w:lineRule="auto"/>
        <w:ind w:firstLine="0"/>
        <w:contextualSpacing w:val="0"/>
        <w:jc w:val="left"/>
      </w:pPr>
      <w:r w:rsidRPr="00071157">
        <w:rPr>
          <w:lang w:val="en-US"/>
        </w:rPr>
        <w:t>WHERE</w:t>
      </w:r>
      <w:r w:rsidRPr="001360EA">
        <w:t xml:space="preserve"> </w:t>
      </w:r>
      <w:r w:rsidRPr="00071157">
        <w:rPr>
          <w:lang w:val="en-US"/>
        </w:rPr>
        <w:t>city</w:t>
      </w:r>
      <w:r w:rsidRPr="001360EA">
        <w:t xml:space="preserve"> = '</w:t>
      </w:r>
      <w:r w:rsidRPr="00071157">
        <w:rPr>
          <w:lang w:val="en-US"/>
        </w:rPr>
        <w:t>Madrid</w:t>
      </w:r>
      <w:r w:rsidRPr="001360EA">
        <w:t>';</w:t>
      </w:r>
    </w:p>
    <w:p w14:paraId="1990723E" w14:textId="77777777" w:rsidR="00071157" w:rsidRDefault="00071157" w:rsidP="00071157">
      <w:pPr>
        <w:spacing w:after="160" w:line="259" w:lineRule="auto"/>
        <w:ind w:firstLine="0"/>
        <w:contextualSpacing w:val="0"/>
        <w:jc w:val="left"/>
      </w:pPr>
    </w:p>
    <w:p w14:paraId="3DDC9688" w14:textId="7C197059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 w:rsidRPr="00071157">
        <w:rPr>
          <w:b/>
          <w:bCs/>
        </w:rPr>
        <w:t>Задание 3. Удалить данные, используя условия.</w:t>
      </w:r>
    </w:p>
    <w:p w14:paraId="557B8572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</w:pPr>
    </w:p>
    <w:p w14:paraId="7EBB46D8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DELETE FROM contracts</w:t>
      </w:r>
    </w:p>
    <w:p w14:paraId="062BF1DE" w14:textId="7199C3E7" w:rsidR="00071157" w:rsidRPr="001360EA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 xml:space="preserve">WHERE </w:t>
      </w:r>
      <w:proofErr w:type="spellStart"/>
      <w:r w:rsidRPr="00071157">
        <w:rPr>
          <w:lang w:val="en-US"/>
        </w:rPr>
        <w:t>end_date</w:t>
      </w:r>
      <w:proofErr w:type="spellEnd"/>
      <w:r w:rsidRPr="00071157">
        <w:rPr>
          <w:lang w:val="en-US"/>
        </w:rPr>
        <w:t xml:space="preserve"> &lt; CURRENT_DATE;</w:t>
      </w:r>
    </w:p>
    <w:p w14:paraId="52F59FE2" w14:textId="77777777" w:rsidR="00071157" w:rsidRPr="001360EA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208E7898" w14:textId="6CC84F65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 w:rsidRPr="00071157">
        <w:rPr>
          <w:b/>
          <w:bCs/>
        </w:rPr>
        <w:t xml:space="preserve">Заготовки для тестирования </w:t>
      </w:r>
    </w:p>
    <w:p w14:paraId="08A1CFD3" w14:textId="6BCE388F" w:rsidR="00071157" w:rsidRDefault="00614AB3" w:rsidP="00071157">
      <w:pPr>
        <w:spacing w:after="160" w:line="259" w:lineRule="auto"/>
        <w:ind w:firstLine="0"/>
        <w:contextualSpacing w:val="0"/>
        <w:jc w:val="left"/>
      </w:pPr>
      <w:r>
        <w:t>--т</w:t>
      </w:r>
      <w:r w:rsidR="00071157">
        <w:t>аблица позиции</w:t>
      </w:r>
    </w:p>
    <w:p w14:paraId="42AE7D43" w14:textId="77777777" w:rsidR="00071157" w:rsidRPr="001360EA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360EA">
        <w:rPr>
          <w:lang w:val="en-US"/>
        </w:rPr>
        <w:t>--</w:t>
      </w:r>
      <w:r>
        <w:t>ключ</w:t>
      </w:r>
      <w:r w:rsidRPr="001360EA">
        <w:rPr>
          <w:lang w:val="en-US"/>
        </w:rPr>
        <w:t xml:space="preserve"> </w:t>
      </w:r>
      <w:r>
        <w:t>должен</w:t>
      </w:r>
      <w:r w:rsidRPr="001360EA">
        <w:rPr>
          <w:lang w:val="en-US"/>
        </w:rPr>
        <w:t xml:space="preserve"> </w:t>
      </w:r>
      <w:r>
        <w:t>быть</w:t>
      </w:r>
      <w:r w:rsidRPr="001360EA">
        <w:rPr>
          <w:lang w:val="en-US"/>
        </w:rPr>
        <w:t xml:space="preserve"> </w:t>
      </w:r>
      <w:r>
        <w:t>уникальным</w:t>
      </w:r>
    </w:p>
    <w:p w14:paraId="3B08423D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INSERT INTO positions (</w:t>
      </w:r>
      <w:proofErr w:type="spellStart"/>
      <w:r w:rsidRPr="00071157">
        <w:rPr>
          <w:lang w:val="en-US"/>
        </w:rPr>
        <w:t>position_id</w:t>
      </w:r>
      <w:proofErr w:type="spellEnd"/>
      <w:r w:rsidRPr="00071157">
        <w:rPr>
          <w:lang w:val="en-US"/>
        </w:rPr>
        <w:t xml:space="preserve">, </w:t>
      </w:r>
      <w:proofErr w:type="spellStart"/>
      <w:r w:rsidRPr="00071157">
        <w:rPr>
          <w:lang w:val="en-US"/>
        </w:rPr>
        <w:t>position_name</w:t>
      </w:r>
      <w:proofErr w:type="spellEnd"/>
      <w:r w:rsidRPr="00071157">
        <w:rPr>
          <w:lang w:val="en-US"/>
        </w:rPr>
        <w:t>) VALUES (1, 'GK');</w:t>
      </w:r>
    </w:p>
    <w:p w14:paraId="46E20244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INSERT INTO positions (</w:t>
      </w:r>
      <w:proofErr w:type="spellStart"/>
      <w:r w:rsidRPr="00071157">
        <w:rPr>
          <w:lang w:val="en-US"/>
        </w:rPr>
        <w:t>position_id</w:t>
      </w:r>
      <w:proofErr w:type="spellEnd"/>
      <w:r w:rsidRPr="00071157">
        <w:rPr>
          <w:lang w:val="en-US"/>
        </w:rPr>
        <w:t xml:space="preserve">, </w:t>
      </w:r>
      <w:proofErr w:type="spellStart"/>
      <w:r w:rsidRPr="00071157">
        <w:rPr>
          <w:lang w:val="en-US"/>
        </w:rPr>
        <w:t>position_name</w:t>
      </w:r>
      <w:proofErr w:type="spellEnd"/>
      <w:r w:rsidRPr="00071157">
        <w:rPr>
          <w:lang w:val="en-US"/>
        </w:rPr>
        <w:t>) VALUES (1, 'CB');</w:t>
      </w:r>
    </w:p>
    <w:p w14:paraId="677DB7F4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5D06EFE5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--</w:t>
      </w:r>
      <w:r>
        <w:t>имя</w:t>
      </w:r>
      <w:r w:rsidRPr="00071157">
        <w:rPr>
          <w:lang w:val="en-US"/>
        </w:rPr>
        <w:t xml:space="preserve"> </w:t>
      </w:r>
      <w:r>
        <w:t>позиции</w:t>
      </w:r>
      <w:r w:rsidRPr="00071157">
        <w:rPr>
          <w:lang w:val="en-US"/>
        </w:rPr>
        <w:t xml:space="preserve"> </w:t>
      </w:r>
      <w:r>
        <w:t>не</w:t>
      </w:r>
      <w:r w:rsidRPr="00071157">
        <w:rPr>
          <w:lang w:val="en-US"/>
        </w:rPr>
        <w:t xml:space="preserve"> </w:t>
      </w:r>
      <w:r>
        <w:t>уникальное</w:t>
      </w:r>
    </w:p>
    <w:p w14:paraId="6E2DFF60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INSERT INTO positions (</w:t>
      </w:r>
      <w:proofErr w:type="spellStart"/>
      <w:r w:rsidRPr="00071157">
        <w:rPr>
          <w:lang w:val="en-US"/>
        </w:rPr>
        <w:t>position_name</w:t>
      </w:r>
      <w:proofErr w:type="spellEnd"/>
      <w:r w:rsidRPr="00071157">
        <w:rPr>
          <w:lang w:val="en-US"/>
        </w:rPr>
        <w:t>) VALUES ('GK');</w:t>
      </w:r>
    </w:p>
    <w:p w14:paraId="75AB083F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INSERT INTO positions (</w:t>
      </w:r>
      <w:proofErr w:type="spellStart"/>
      <w:r w:rsidRPr="00071157">
        <w:rPr>
          <w:lang w:val="en-US"/>
        </w:rPr>
        <w:t>position_name</w:t>
      </w:r>
      <w:proofErr w:type="spellEnd"/>
      <w:r w:rsidRPr="00071157">
        <w:rPr>
          <w:lang w:val="en-US"/>
        </w:rPr>
        <w:t>) VALUES ('GK');</w:t>
      </w:r>
    </w:p>
    <w:p w14:paraId="3D685B30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5B65209E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51A12A02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lastRenderedPageBreak/>
        <w:t>--</w:t>
      </w:r>
      <w:r>
        <w:t>пустая</w:t>
      </w:r>
      <w:r w:rsidRPr="00071157">
        <w:rPr>
          <w:lang w:val="en-US"/>
        </w:rPr>
        <w:t xml:space="preserve"> </w:t>
      </w:r>
      <w:r>
        <w:t>позиция</w:t>
      </w:r>
    </w:p>
    <w:p w14:paraId="2ED57C0C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INSERT INTO positions (</w:t>
      </w:r>
      <w:proofErr w:type="spellStart"/>
      <w:r w:rsidRPr="00071157">
        <w:rPr>
          <w:lang w:val="en-US"/>
        </w:rPr>
        <w:t>position_name</w:t>
      </w:r>
      <w:proofErr w:type="spellEnd"/>
      <w:r w:rsidRPr="00071157">
        <w:rPr>
          <w:lang w:val="en-US"/>
        </w:rPr>
        <w:t>) VALUES ('   ');</w:t>
      </w:r>
    </w:p>
    <w:p w14:paraId="4F04B2B9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02493F4C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--</w:t>
      </w:r>
      <w:r>
        <w:t>неправильное</w:t>
      </w:r>
      <w:r w:rsidRPr="00071157">
        <w:rPr>
          <w:lang w:val="en-US"/>
        </w:rPr>
        <w:t xml:space="preserve"> </w:t>
      </w:r>
      <w:proofErr w:type="spellStart"/>
      <w:r>
        <w:t>названеи</w:t>
      </w:r>
      <w:proofErr w:type="spellEnd"/>
    </w:p>
    <w:p w14:paraId="679BC004" w14:textId="4573001C" w:rsidR="00071157" w:rsidRDefault="00DC51BD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C51BD">
        <w:rPr>
          <w:lang w:val="en-US"/>
        </w:rPr>
        <w:t>INSERT INTO positions (</w:t>
      </w:r>
      <w:proofErr w:type="spellStart"/>
      <w:r w:rsidRPr="00DC51BD">
        <w:rPr>
          <w:lang w:val="en-US"/>
        </w:rPr>
        <w:t>position_name</w:t>
      </w:r>
      <w:proofErr w:type="spellEnd"/>
      <w:r w:rsidRPr="00DC51BD">
        <w:rPr>
          <w:lang w:val="en-US"/>
        </w:rPr>
        <w:t>) VALUES ('</w:t>
      </w:r>
      <w:proofErr w:type="spellStart"/>
      <w:r w:rsidRPr="00DC51BD">
        <w:rPr>
          <w:lang w:val="en-US"/>
        </w:rPr>
        <w:t>asadasd</w:t>
      </w:r>
      <w:proofErr w:type="spellEnd"/>
      <w:r w:rsidRPr="00DC51BD">
        <w:rPr>
          <w:lang w:val="en-US"/>
        </w:rPr>
        <w:t>');</w:t>
      </w:r>
    </w:p>
    <w:p w14:paraId="2D299818" w14:textId="77777777" w:rsidR="00612577" w:rsidRDefault="0061257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65D636F2" w14:textId="6F01AA04" w:rsidR="00612577" w:rsidRPr="00612577" w:rsidRDefault="00612577" w:rsidP="00612577">
      <w:pPr>
        <w:spacing w:after="160" w:line="259" w:lineRule="auto"/>
        <w:ind w:firstLine="0"/>
        <w:contextualSpacing w:val="0"/>
        <w:jc w:val="left"/>
      </w:pPr>
      <w:r w:rsidRPr="00071157">
        <w:rPr>
          <w:lang w:val="en-US"/>
        </w:rPr>
        <w:t>--</w:t>
      </w:r>
      <w:r>
        <w:rPr>
          <w:lang w:val="en-US"/>
        </w:rPr>
        <w:t xml:space="preserve">NOT </w:t>
      </w:r>
      <w:r w:rsidRPr="00071157">
        <w:rPr>
          <w:lang w:val="en-US"/>
        </w:rPr>
        <w:t>NULL</w:t>
      </w:r>
      <w:r>
        <w:rPr>
          <w:lang w:val="en-US"/>
        </w:rPr>
        <w:t xml:space="preserve"> </w:t>
      </w:r>
      <w:r>
        <w:t>проверка</w:t>
      </w:r>
    </w:p>
    <w:p w14:paraId="6606C7BD" w14:textId="77777777" w:rsidR="00612577" w:rsidRPr="00071157" w:rsidRDefault="00612577" w:rsidP="0061257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INSERT INTO positions (</w:t>
      </w:r>
      <w:proofErr w:type="spellStart"/>
      <w:r w:rsidRPr="00071157">
        <w:rPr>
          <w:lang w:val="en-US"/>
        </w:rPr>
        <w:t>position_name</w:t>
      </w:r>
      <w:proofErr w:type="spellEnd"/>
      <w:r w:rsidRPr="00071157">
        <w:rPr>
          <w:lang w:val="en-US"/>
        </w:rPr>
        <w:t>) VALUES (NULL);</w:t>
      </w:r>
    </w:p>
    <w:p w14:paraId="70E394F4" w14:textId="77777777" w:rsidR="00612577" w:rsidRPr="00071157" w:rsidRDefault="0061257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5D2249EB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077AAEDE" w14:textId="77777777" w:rsidR="00071157" w:rsidRDefault="00071157" w:rsidP="00071157">
      <w:pPr>
        <w:spacing w:after="160" w:line="259" w:lineRule="auto"/>
        <w:ind w:firstLine="0"/>
        <w:contextualSpacing w:val="0"/>
        <w:jc w:val="left"/>
      </w:pPr>
      <w:r>
        <w:t>--таблица команды</w:t>
      </w:r>
    </w:p>
    <w:p w14:paraId="08931CBF" w14:textId="77777777" w:rsidR="00071157" w:rsidRDefault="00071157" w:rsidP="00071157">
      <w:pPr>
        <w:spacing w:after="160" w:line="259" w:lineRule="auto"/>
        <w:ind w:firstLine="0"/>
        <w:contextualSpacing w:val="0"/>
        <w:jc w:val="left"/>
      </w:pPr>
      <w:r>
        <w:t>--ключ должен быть уникальный</w:t>
      </w:r>
    </w:p>
    <w:p w14:paraId="0EC2714E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INSERT INTO teams (</w:t>
      </w:r>
      <w:proofErr w:type="spellStart"/>
      <w:r w:rsidRPr="00071157">
        <w:rPr>
          <w:lang w:val="en-US"/>
        </w:rPr>
        <w:t>team_id</w:t>
      </w:r>
      <w:proofErr w:type="spellEnd"/>
      <w:r w:rsidRPr="00071157">
        <w:rPr>
          <w:lang w:val="en-US"/>
        </w:rPr>
        <w:t>, name) VALUES (1, 'Team1');</w:t>
      </w:r>
    </w:p>
    <w:p w14:paraId="54816D5D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INSERT INTO teams (</w:t>
      </w:r>
      <w:proofErr w:type="spellStart"/>
      <w:r w:rsidRPr="00071157">
        <w:rPr>
          <w:lang w:val="en-US"/>
        </w:rPr>
        <w:t>team_id</w:t>
      </w:r>
      <w:proofErr w:type="spellEnd"/>
      <w:r w:rsidRPr="00071157">
        <w:rPr>
          <w:lang w:val="en-US"/>
        </w:rPr>
        <w:t>, name) VALUES (1, 'Team2');</w:t>
      </w:r>
    </w:p>
    <w:p w14:paraId="044D7330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2A48A938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--</w:t>
      </w:r>
      <w:r>
        <w:t>одинаковое</w:t>
      </w:r>
      <w:r w:rsidRPr="00071157">
        <w:rPr>
          <w:lang w:val="en-US"/>
        </w:rPr>
        <w:t xml:space="preserve"> </w:t>
      </w:r>
      <w:r>
        <w:t>имя</w:t>
      </w:r>
      <w:r w:rsidRPr="00071157">
        <w:rPr>
          <w:lang w:val="en-US"/>
        </w:rPr>
        <w:t xml:space="preserve"> </w:t>
      </w:r>
      <w:r>
        <w:t>команды</w:t>
      </w:r>
    </w:p>
    <w:p w14:paraId="40908656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INSERT INTO teams (name) VALUES ('Barcelona');</w:t>
      </w:r>
    </w:p>
    <w:p w14:paraId="037E658A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INSERT INTO teams (name) VALUES ('Barcelona');</w:t>
      </w:r>
    </w:p>
    <w:p w14:paraId="230A1FDF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56758574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--</w:t>
      </w:r>
      <w:r>
        <w:t>пустое</w:t>
      </w:r>
      <w:r w:rsidRPr="00071157">
        <w:rPr>
          <w:lang w:val="en-US"/>
        </w:rPr>
        <w:t xml:space="preserve"> </w:t>
      </w:r>
      <w:r>
        <w:t>имя</w:t>
      </w:r>
      <w:r w:rsidRPr="00071157">
        <w:rPr>
          <w:lang w:val="en-US"/>
        </w:rPr>
        <w:t xml:space="preserve"> </w:t>
      </w:r>
      <w:r>
        <w:t>команды</w:t>
      </w:r>
    </w:p>
    <w:p w14:paraId="758D8C01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INSERT INTO teams (name) VALUES ('  ');</w:t>
      </w:r>
    </w:p>
    <w:p w14:paraId="5240EC89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1FBF2C72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--</w:t>
      </w:r>
      <w:r>
        <w:t>зарплата</w:t>
      </w:r>
      <w:r w:rsidRPr="00071157">
        <w:rPr>
          <w:lang w:val="en-US"/>
        </w:rPr>
        <w:t xml:space="preserve"> </w:t>
      </w:r>
      <w:r>
        <w:t>отрицательная</w:t>
      </w:r>
    </w:p>
    <w:p w14:paraId="0418E1BE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 xml:space="preserve">INSERT INTO teams (name, </w:t>
      </w:r>
      <w:proofErr w:type="spellStart"/>
      <w:r w:rsidRPr="00071157">
        <w:rPr>
          <w:lang w:val="en-US"/>
        </w:rPr>
        <w:t>total_salary</w:t>
      </w:r>
      <w:proofErr w:type="spellEnd"/>
      <w:r w:rsidRPr="00071157">
        <w:rPr>
          <w:lang w:val="en-US"/>
        </w:rPr>
        <w:t>) VALUES ('Test Team', -1000);</w:t>
      </w:r>
    </w:p>
    <w:p w14:paraId="4998DEB6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08A4B7CC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322BD21F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--</w:t>
      </w:r>
      <w:r>
        <w:t>таблица</w:t>
      </w:r>
      <w:r w:rsidRPr="00071157">
        <w:rPr>
          <w:lang w:val="en-US"/>
        </w:rPr>
        <w:t xml:space="preserve"> </w:t>
      </w:r>
      <w:r>
        <w:t>контракты</w:t>
      </w:r>
    </w:p>
    <w:p w14:paraId="5628ADE7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--</w:t>
      </w:r>
      <w:r>
        <w:t>отрицательная</w:t>
      </w:r>
      <w:r w:rsidRPr="00071157">
        <w:rPr>
          <w:lang w:val="en-US"/>
        </w:rPr>
        <w:t xml:space="preserve"> </w:t>
      </w:r>
      <w:r>
        <w:t>зарплата</w:t>
      </w:r>
    </w:p>
    <w:p w14:paraId="71A44B0F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INSERT INTO contracts (</w:t>
      </w:r>
      <w:proofErr w:type="spellStart"/>
      <w:r w:rsidRPr="00071157">
        <w:rPr>
          <w:lang w:val="en-US"/>
        </w:rPr>
        <w:t>player_id</w:t>
      </w:r>
      <w:proofErr w:type="spellEnd"/>
      <w:r w:rsidRPr="00071157">
        <w:rPr>
          <w:lang w:val="en-US"/>
        </w:rPr>
        <w:t xml:space="preserve">, </w:t>
      </w:r>
      <w:proofErr w:type="spellStart"/>
      <w:r w:rsidRPr="00071157">
        <w:rPr>
          <w:lang w:val="en-US"/>
        </w:rPr>
        <w:t>team_id</w:t>
      </w:r>
      <w:proofErr w:type="spellEnd"/>
      <w:r w:rsidRPr="00071157">
        <w:rPr>
          <w:lang w:val="en-US"/>
        </w:rPr>
        <w:t xml:space="preserve">, salary, </w:t>
      </w:r>
      <w:proofErr w:type="spellStart"/>
      <w:r w:rsidRPr="00071157">
        <w:rPr>
          <w:lang w:val="en-US"/>
        </w:rPr>
        <w:t>start_date</w:t>
      </w:r>
      <w:proofErr w:type="spellEnd"/>
      <w:r w:rsidRPr="00071157">
        <w:rPr>
          <w:lang w:val="en-US"/>
        </w:rPr>
        <w:t xml:space="preserve">, </w:t>
      </w:r>
      <w:proofErr w:type="spellStart"/>
      <w:r w:rsidRPr="00071157">
        <w:rPr>
          <w:lang w:val="en-US"/>
        </w:rPr>
        <w:t>end_date</w:t>
      </w:r>
      <w:proofErr w:type="spellEnd"/>
      <w:r w:rsidRPr="00071157">
        <w:rPr>
          <w:lang w:val="en-US"/>
        </w:rPr>
        <w:t>) VALUES (1, 1, -5000, '2024-01-01', '2025-01-01');</w:t>
      </w:r>
    </w:p>
    <w:p w14:paraId="46E07DFA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1A16BBF9" w14:textId="77777777" w:rsidR="00612577" w:rsidRDefault="00612577" w:rsidP="00071157">
      <w:pPr>
        <w:spacing w:after="160" w:line="259" w:lineRule="auto"/>
        <w:ind w:firstLine="0"/>
        <w:contextualSpacing w:val="0"/>
        <w:jc w:val="left"/>
      </w:pPr>
    </w:p>
    <w:p w14:paraId="7535ED3C" w14:textId="77777777" w:rsidR="00612577" w:rsidRDefault="00612577" w:rsidP="00071157">
      <w:pPr>
        <w:spacing w:after="160" w:line="259" w:lineRule="auto"/>
        <w:ind w:firstLine="0"/>
        <w:contextualSpacing w:val="0"/>
        <w:jc w:val="left"/>
      </w:pPr>
    </w:p>
    <w:p w14:paraId="2D4DBFA8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--</w:t>
      </w:r>
      <w:r>
        <w:t>неправильные</w:t>
      </w:r>
      <w:r w:rsidRPr="00071157">
        <w:rPr>
          <w:lang w:val="en-US"/>
        </w:rPr>
        <w:t xml:space="preserve"> </w:t>
      </w:r>
      <w:r>
        <w:t>даты</w:t>
      </w:r>
    </w:p>
    <w:p w14:paraId="1ABE4FB9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INSERT INTO contracts (</w:t>
      </w:r>
      <w:proofErr w:type="spellStart"/>
      <w:r w:rsidRPr="00071157">
        <w:rPr>
          <w:lang w:val="en-US"/>
        </w:rPr>
        <w:t>player_id</w:t>
      </w:r>
      <w:proofErr w:type="spellEnd"/>
      <w:r w:rsidRPr="00071157">
        <w:rPr>
          <w:lang w:val="en-US"/>
        </w:rPr>
        <w:t xml:space="preserve">, </w:t>
      </w:r>
      <w:proofErr w:type="spellStart"/>
      <w:r w:rsidRPr="00071157">
        <w:rPr>
          <w:lang w:val="en-US"/>
        </w:rPr>
        <w:t>team_id</w:t>
      </w:r>
      <w:proofErr w:type="spellEnd"/>
      <w:r w:rsidRPr="00071157">
        <w:rPr>
          <w:lang w:val="en-US"/>
        </w:rPr>
        <w:t xml:space="preserve">, salary, </w:t>
      </w:r>
      <w:proofErr w:type="spellStart"/>
      <w:r w:rsidRPr="00071157">
        <w:rPr>
          <w:lang w:val="en-US"/>
        </w:rPr>
        <w:t>start_date</w:t>
      </w:r>
      <w:proofErr w:type="spellEnd"/>
      <w:r w:rsidRPr="00071157">
        <w:rPr>
          <w:lang w:val="en-US"/>
        </w:rPr>
        <w:t xml:space="preserve">, </w:t>
      </w:r>
      <w:proofErr w:type="spellStart"/>
      <w:r w:rsidRPr="00071157">
        <w:rPr>
          <w:lang w:val="en-US"/>
        </w:rPr>
        <w:t>end_date</w:t>
      </w:r>
      <w:proofErr w:type="spellEnd"/>
      <w:r w:rsidRPr="00071157">
        <w:rPr>
          <w:lang w:val="en-US"/>
        </w:rPr>
        <w:t>) VALUES (1, 1, 50000, '2025-01-01', '2024-01-01');</w:t>
      </w:r>
    </w:p>
    <w:p w14:paraId="12052ED2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6BE1F41F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--</w:t>
      </w:r>
      <w:r>
        <w:t>нулевая</w:t>
      </w:r>
      <w:r w:rsidRPr="00071157">
        <w:rPr>
          <w:lang w:val="en-US"/>
        </w:rPr>
        <w:t xml:space="preserve"> </w:t>
      </w:r>
      <w:r>
        <w:t>зарплата</w:t>
      </w:r>
    </w:p>
    <w:p w14:paraId="565F2E30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INSERT INTO contracts (</w:t>
      </w:r>
      <w:proofErr w:type="spellStart"/>
      <w:r w:rsidRPr="00071157">
        <w:rPr>
          <w:lang w:val="en-US"/>
        </w:rPr>
        <w:t>player_id</w:t>
      </w:r>
      <w:proofErr w:type="spellEnd"/>
      <w:r w:rsidRPr="00071157">
        <w:rPr>
          <w:lang w:val="en-US"/>
        </w:rPr>
        <w:t xml:space="preserve">, </w:t>
      </w:r>
      <w:proofErr w:type="spellStart"/>
      <w:r w:rsidRPr="00071157">
        <w:rPr>
          <w:lang w:val="en-US"/>
        </w:rPr>
        <w:t>team_id</w:t>
      </w:r>
      <w:proofErr w:type="spellEnd"/>
      <w:r w:rsidRPr="00071157">
        <w:rPr>
          <w:lang w:val="en-US"/>
        </w:rPr>
        <w:t xml:space="preserve">, salary, </w:t>
      </w:r>
      <w:proofErr w:type="spellStart"/>
      <w:r w:rsidRPr="00071157">
        <w:rPr>
          <w:lang w:val="en-US"/>
        </w:rPr>
        <w:t>start_date</w:t>
      </w:r>
      <w:proofErr w:type="spellEnd"/>
      <w:r w:rsidRPr="00071157">
        <w:rPr>
          <w:lang w:val="en-US"/>
        </w:rPr>
        <w:t xml:space="preserve">, </w:t>
      </w:r>
      <w:proofErr w:type="spellStart"/>
      <w:r w:rsidRPr="00071157">
        <w:rPr>
          <w:lang w:val="en-US"/>
        </w:rPr>
        <w:t>end_date</w:t>
      </w:r>
      <w:proofErr w:type="spellEnd"/>
      <w:r w:rsidRPr="00071157">
        <w:rPr>
          <w:lang w:val="en-US"/>
        </w:rPr>
        <w:t>) VALUES (1, 1, 0, '2024-01-01', '2025-01-01');</w:t>
      </w:r>
    </w:p>
    <w:p w14:paraId="1C7BDB0E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568F65FA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56480302" w14:textId="77777777" w:rsidR="00071157" w:rsidRDefault="00071157" w:rsidP="00071157">
      <w:pPr>
        <w:spacing w:after="160" w:line="259" w:lineRule="auto"/>
        <w:ind w:firstLine="0"/>
        <w:contextualSpacing w:val="0"/>
        <w:jc w:val="left"/>
      </w:pPr>
      <w:r>
        <w:t xml:space="preserve">--таблица игроки </w:t>
      </w:r>
    </w:p>
    <w:p w14:paraId="23A83FBE" w14:textId="3A60A29A" w:rsidR="00071157" w:rsidRDefault="00071157" w:rsidP="00071157">
      <w:pPr>
        <w:spacing w:after="160" w:line="259" w:lineRule="auto"/>
        <w:ind w:firstLine="0"/>
        <w:contextualSpacing w:val="0"/>
        <w:jc w:val="left"/>
      </w:pPr>
      <w:r>
        <w:t>--проверка на номер футболки в фу</w:t>
      </w:r>
      <w:r w:rsidR="00612577">
        <w:t>тболе нельзя номер из трех цифр</w:t>
      </w:r>
    </w:p>
    <w:p w14:paraId="08A2119A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INSERT INTO contracts (</w:t>
      </w:r>
      <w:proofErr w:type="spellStart"/>
      <w:r w:rsidRPr="00071157">
        <w:rPr>
          <w:lang w:val="en-US"/>
        </w:rPr>
        <w:t>player_id</w:t>
      </w:r>
      <w:proofErr w:type="spellEnd"/>
      <w:r w:rsidRPr="00071157">
        <w:rPr>
          <w:lang w:val="en-US"/>
        </w:rPr>
        <w:t xml:space="preserve">, </w:t>
      </w:r>
      <w:proofErr w:type="spellStart"/>
      <w:r w:rsidRPr="00071157">
        <w:rPr>
          <w:lang w:val="en-US"/>
        </w:rPr>
        <w:t>team_id</w:t>
      </w:r>
      <w:proofErr w:type="spellEnd"/>
      <w:r w:rsidRPr="00071157">
        <w:rPr>
          <w:lang w:val="en-US"/>
        </w:rPr>
        <w:t xml:space="preserve">, salary, </w:t>
      </w:r>
      <w:proofErr w:type="spellStart"/>
      <w:r w:rsidRPr="00071157">
        <w:rPr>
          <w:lang w:val="en-US"/>
        </w:rPr>
        <w:t>start_date</w:t>
      </w:r>
      <w:proofErr w:type="spellEnd"/>
      <w:r w:rsidRPr="00071157">
        <w:rPr>
          <w:lang w:val="en-US"/>
        </w:rPr>
        <w:t xml:space="preserve">, </w:t>
      </w:r>
      <w:proofErr w:type="spellStart"/>
      <w:r w:rsidRPr="00071157">
        <w:rPr>
          <w:lang w:val="en-US"/>
        </w:rPr>
        <w:t>end_date</w:t>
      </w:r>
      <w:proofErr w:type="spellEnd"/>
      <w:r w:rsidRPr="00071157">
        <w:rPr>
          <w:lang w:val="en-US"/>
        </w:rPr>
        <w:t xml:space="preserve">, </w:t>
      </w:r>
      <w:proofErr w:type="spellStart"/>
      <w:r w:rsidRPr="00071157">
        <w:rPr>
          <w:lang w:val="en-US"/>
        </w:rPr>
        <w:t>jersey_number</w:t>
      </w:r>
      <w:proofErr w:type="spellEnd"/>
      <w:r w:rsidRPr="00071157">
        <w:rPr>
          <w:lang w:val="en-US"/>
        </w:rPr>
        <w:t>) VALUES (1, 1, 50000, '2024-01-01', '2025-01-01', 100);</w:t>
      </w:r>
    </w:p>
    <w:p w14:paraId="4C89EF8D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62B7CD50" w14:textId="77777777" w:rsidR="00071157" w:rsidRPr="00071157" w:rsidRDefault="00071157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071157">
        <w:rPr>
          <w:lang w:val="en-US"/>
        </w:rPr>
        <w:t>--</w:t>
      </w:r>
      <w:r>
        <w:t>слишком</w:t>
      </w:r>
      <w:r w:rsidRPr="00071157">
        <w:rPr>
          <w:lang w:val="en-US"/>
        </w:rPr>
        <w:t xml:space="preserve"> </w:t>
      </w:r>
      <w:r>
        <w:t>старый</w:t>
      </w:r>
      <w:r w:rsidRPr="00071157">
        <w:rPr>
          <w:lang w:val="en-US"/>
        </w:rPr>
        <w:t xml:space="preserve"> </w:t>
      </w:r>
      <w:r>
        <w:t>игрок</w:t>
      </w:r>
    </w:p>
    <w:p w14:paraId="5B0D0664" w14:textId="404C4EC7" w:rsidR="00071157" w:rsidRDefault="00071157" w:rsidP="00071157">
      <w:pPr>
        <w:spacing w:after="160" w:line="259" w:lineRule="auto"/>
        <w:ind w:firstLine="0"/>
        <w:contextualSpacing w:val="0"/>
        <w:jc w:val="left"/>
      </w:pPr>
      <w:r w:rsidRPr="00071157">
        <w:rPr>
          <w:lang w:val="en-US"/>
        </w:rPr>
        <w:t>INSERT INTO players (</w:t>
      </w:r>
      <w:proofErr w:type="spellStart"/>
      <w:r w:rsidRPr="00071157">
        <w:rPr>
          <w:lang w:val="en-US"/>
        </w:rPr>
        <w:t>last_name</w:t>
      </w:r>
      <w:proofErr w:type="spellEnd"/>
      <w:r w:rsidRPr="00071157">
        <w:rPr>
          <w:lang w:val="en-US"/>
        </w:rPr>
        <w:t xml:space="preserve">, </w:t>
      </w:r>
      <w:proofErr w:type="spellStart"/>
      <w:r w:rsidRPr="00071157">
        <w:rPr>
          <w:lang w:val="en-US"/>
        </w:rPr>
        <w:t>first_name</w:t>
      </w:r>
      <w:proofErr w:type="spellEnd"/>
      <w:r w:rsidRPr="00071157">
        <w:rPr>
          <w:lang w:val="en-US"/>
        </w:rPr>
        <w:t xml:space="preserve">, </w:t>
      </w:r>
      <w:proofErr w:type="spellStart"/>
      <w:r w:rsidRPr="00071157">
        <w:rPr>
          <w:lang w:val="en-US"/>
        </w:rPr>
        <w:t>birth_date</w:t>
      </w:r>
      <w:proofErr w:type="spellEnd"/>
      <w:r w:rsidRPr="00071157">
        <w:rPr>
          <w:lang w:val="en-US"/>
        </w:rPr>
        <w:t>) VALUES ('</w:t>
      </w:r>
      <w:proofErr w:type="spellStart"/>
      <w:r w:rsidRPr="00071157">
        <w:rPr>
          <w:lang w:val="en-US"/>
        </w:rPr>
        <w:t>asasdasd</w:t>
      </w:r>
      <w:proofErr w:type="spellEnd"/>
      <w:r w:rsidRPr="00071157">
        <w:rPr>
          <w:lang w:val="en-US"/>
        </w:rPr>
        <w:t>', '</w:t>
      </w:r>
      <w:proofErr w:type="spellStart"/>
      <w:r w:rsidRPr="00071157">
        <w:rPr>
          <w:lang w:val="en-US"/>
        </w:rPr>
        <w:t>asdasd</w:t>
      </w:r>
      <w:proofErr w:type="spellEnd"/>
      <w:r w:rsidRPr="00071157">
        <w:rPr>
          <w:lang w:val="en-US"/>
        </w:rPr>
        <w:t>', '1899-12-31');</w:t>
      </w:r>
    </w:p>
    <w:p w14:paraId="4259350F" w14:textId="77777777" w:rsidR="00DC51BD" w:rsidRDefault="00DC51BD" w:rsidP="00071157">
      <w:pPr>
        <w:spacing w:after="160" w:line="259" w:lineRule="auto"/>
        <w:ind w:firstLine="0"/>
        <w:contextualSpacing w:val="0"/>
        <w:jc w:val="left"/>
      </w:pPr>
    </w:p>
    <w:p w14:paraId="7355684C" w14:textId="5FFA1338" w:rsidR="00DC51BD" w:rsidRPr="00DC51BD" w:rsidRDefault="00DC51BD" w:rsidP="00071157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C51BD">
        <w:rPr>
          <w:lang w:val="en-US"/>
        </w:rPr>
        <w:t>--</w:t>
      </w:r>
      <w:r>
        <w:rPr>
          <w:lang w:val="en-US"/>
        </w:rPr>
        <w:t xml:space="preserve">NULL </w:t>
      </w:r>
      <w:proofErr w:type="gramStart"/>
      <w:r>
        <w:t>в</w:t>
      </w:r>
      <w:r w:rsidRPr="00DC51BD">
        <w:rPr>
          <w:lang w:val="en-US"/>
        </w:rPr>
        <w:t xml:space="preserve">  </w:t>
      </w:r>
      <w:r>
        <w:t>фамилии</w:t>
      </w:r>
      <w:proofErr w:type="gramEnd"/>
      <w:r w:rsidRPr="00DC51BD">
        <w:rPr>
          <w:lang w:val="en-US"/>
        </w:rPr>
        <w:t xml:space="preserve"> </w:t>
      </w:r>
    </w:p>
    <w:p w14:paraId="445A8701" w14:textId="42A6FF01" w:rsidR="00DC51BD" w:rsidRDefault="00DC51BD" w:rsidP="00071157">
      <w:pPr>
        <w:spacing w:after="160" w:line="259" w:lineRule="auto"/>
        <w:ind w:firstLine="0"/>
        <w:contextualSpacing w:val="0"/>
        <w:jc w:val="left"/>
      </w:pPr>
      <w:r w:rsidRPr="00DC51BD">
        <w:rPr>
          <w:lang w:val="en-US"/>
        </w:rPr>
        <w:t>INSERT INTO Players (</w:t>
      </w:r>
      <w:proofErr w:type="spellStart"/>
      <w:r w:rsidRPr="00DC51BD">
        <w:rPr>
          <w:lang w:val="en-US"/>
        </w:rPr>
        <w:t>last_name</w:t>
      </w:r>
      <w:proofErr w:type="spellEnd"/>
      <w:r w:rsidRPr="00DC51BD">
        <w:rPr>
          <w:lang w:val="en-US"/>
        </w:rPr>
        <w:t xml:space="preserve">, </w:t>
      </w:r>
      <w:proofErr w:type="spellStart"/>
      <w:r w:rsidRPr="00DC51BD">
        <w:rPr>
          <w:lang w:val="en-US"/>
        </w:rPr>
        <w:t>first_name</w:t>
      </w:r>
      <w:proofErr w:type="spellEnd"/>
      <w:r w:rsidRPr="00DC51BD">
        <w:rPr>
          <w:lang w:val="en-US"/>
        </w:rPr>
        <w:t xml:space="preserve">, </w:t>
      </w:r>
      <w:proofErr w:type="spellStart"/>
      <w:r w:rsidRPr="00DC51BD">
        <w:rPr>
          <w:lang w:val="en-US"/>
        </w:rPr>
        <w:t>birth_date</w:t>
      </w:r>
      <w:proofErr w:type="spellEnd"/>
      <w:r w:rsidRPr="00DC51BD">
        <w:rPr>
          <w:lang w:val="en-US"/>
        </w:rPr>
        <w:t>) VALUES (NULL, 'Lionel', '1987-06-24');</w:t>
      </w:r>
    </w:p>
    <w:p w14:paraId="1490BA85" w14:textId="7B9CD60C" w:rsidR="00DC51BD" w:rsidRPr="00DC51BD" w:rsidRDefault="00DC51BD" w:rsidP="00071157">
      <w:pPr>
        <w:spacing w:after="160" w:line="259" w:lineRule="auto"/>
        <w:ind w:firstLine="0"/>
        <w:contextualSpacing w:val="0"/>
        <w:jc w:val="left"/>
      </w:pPr>
      <w:r>
        <w:t>--имя только из пробела</w:t>
      </w:r>
    </w:p>
    <w:p w14:paraId="3D9D069A" w14:textId="77777777" w:rsidR="00DC51BD" w:rsidRPr="00DC51BD" w:rsidRDefault="00DC51BD" w:rsidP="00DC51BD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C51BD">
        <w:rPr>
          <w:lang w:val="en-US"/>
        </w:rPr>
        <w:t>INSERT INTO Players (</w:t>
      </w:r>
      <w:proofErr w:type="spellStart"/>
      <w:r w:rsidRPr="00DC51BD">
        <w:rPr>
          <w:lang w:val="en-US"/>
        </w:rPr>
        <w:t>last_name</w:t>
      </w:r>
      <w:proofErr w:type="spellEnd"/>
      <w:r w:rsidRPr="00DC51BD">
        <w:rPr>
          <w:lang w:val="en-US"/>
        </w:rPr>
        <w:t xml:space="preserve">, </w:t>
      </w:r>
      <w:proofErr w:type="spellStart"/>
      <w:r w:rsidRPr="00DC51BD">
        <w:rPr>
          <w:lang w:val="en-US"/>
        </w:rPr>
        <w:t>first_name</w:t>
      </w:r>
      <w:proofErr w:type="spellEnd"/>
      <w:r w:rsidRPr="00DC51BD">
        <w:rPr>
          <w:lang w:val="en-US"/>
        </w:rPr>
        <w:t xml:space="preserve">, </w:t>
      </w:r>
      <w:proofErr w:type="spellStart"/>
      <w:r w:rsidRPr="00DC51BD">
        <w:rPr>
          <w:lang w:val="en-US"/>
        </w:rPr>
        <w:t>birth_date</w:t>
      </w:r>
      <w:proofErr w:type="spellEnd"/>
      <w:r w:rsidRPr="00DC51BD">
        <w:rPr>
          <w:lang w:val="en-US"/>
        </w:rPr>
        <w:t xml:space="preserve">) </w:t>
      </w:r>
    </w:p>
    <w:p w14:paraId="1B919950" w14:textId="4C131EC8" w:rsidR="00DC51BD" w:rsidRPr="00DC51BD" w:rsidRDefault="00DC51BD" w:rsidP="00DC51BD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C51BD">
        <w:rPr>
          <w:lang w:val="en-US"/>
        </w:rPr>
        <w:t>VALUES ('</w:t>
      </w:r>
      <w:proofErr w:type="spellStart"/>
      <w:r w:rsidRPr="00DC51BD">
        <w:rPr>
          <w:lang w:val="en-US"/>
        </w:rPr>
        <w:t>Messi</w:t>
      </w:r>
      <w:proofErr w:type="spellEnd"/>
      <w:r w:rsidRPr="00DC51BD">
        <w:rPr>
          <w:lang w:val="en-US"/>
        </w:rPr>
        <w:t>', '   ', '1987-06-24');</w:t>
      </w:r>
    </w:p>
    <w:sectPr w:rsidR="00DC51BD" w:rsidRPr="00DC51BD" w:rsidSect="00FA1619">
      <w:footerReference w:type="default" r:id="rId9"/>
      <w:pgSz w:w="11906" w:h="16838"/>
      <w:pgMar w:top="1134" w:right="567" w:bottom="1134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857286" w14:textId="77777777" w:rsidR="006520BB" w:rsidRDefault="006520BB" w:rsidP="00E068BB">
      <w:r>
        <w:separator/>
      </w:r>
    </w:p>
    <w:p w14:paraId="25872FC2" w14:textId="77777777" w:rsidR="006520BB" w:rsidRDefault="006520BB"/>
  </w:endnote>
  <w:endnote w:type="continuationSeparator" w:id="0">
    <w:p w14:paraId="080D39C8" w14:textId="77777777" w:rsidR="006520BB" w:rsidRDefault="006520BB" w:rsidP="00E068BB">
      <w:r>
        <w:continuationSeparator/>
      </w:r>
    </w:p>
    <w:p w14:paraId="7E6E6FE4" w14:textId="77777777" w:rsidR="006520BB" w:rsidRDefault="006520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8867699"/>
      <w:docPartObj>
        <w:docPartGallery w:val="Page Numbers (Bottom of Page)"/>
        <w:docPartUnique/>
      </w:docPartObj>
    </w:sdtPr>
    <w:sdtEndPr/>
    <w:sdtContent>
      <w:p w14:paraId="71D0A5E4" w14:textId="77777777" w:rsidR="00AE40A1" w:rsidRDefault="00AE40A1" w:rsidP="00E85513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257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9E86C" w14:textId="77777777" w:rsidR="006520BB" w:rsidRDefault="006520BB" w:rsidP="00E068BB">
      <w:r>
        <w:separator/>
      </w:r>
    </w:p>
    <w:p w14:paraId="7CC66AEC" w14:textId="77777777" w:rsidR="006520BB" w:rsidRDefault="006520BB"/>
  </w:footnote>
  <w:footnote w:type="continuationSeparator" w:id="0">
    <w:p w14:paraId="3076F026" w14:textId="77777777" w:rsidR="006520BB" w:rsidRDefault="006520BB" w:rsidP="00E068BB">
      <w:r>
        <w:continuationSeparator/>
      </w:r>
    </w:p>
    <w:p w14:paraId="5DE79ECB" w14:textId="77777777" w:rsidR="006520BB" w:rsidRDefault="006520B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80467"/>
    <w:multiLevelType w:val="hybridMultilevel"/>
    <w:tmpl w:val="18A6FF94"/>
    <w:lvl w:ilvl="0" w:tplc="3D9C1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5AE6778"/>
    <w:multiLevelType w:val="hybridMultilevel"/>
    <w:tmpl w:val="9C76D2BE"/>
    <w:lvl w:ilvl="0" w:tplc="6838B59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23F1319"/>
    <w:multiLevelType w:val="hybridMultilevel"/>
    <w:tmpl w:val="E6A4E288"/>
    <w:lvl w:ilvl="0" w:tplc="92D0C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7056B7C"/>
    <w:multiLevelType w:val="hybridMultilevel"/>
    <w:tmpl w:val="AE0E0336"/>
    <w:lvl w:ilvl="0" w:tplc="153298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CD50A81"/>
    <w:multiLevelType w:val="multilevel"/>
    <w:tmpl w:val="5AE0E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69D44D6"/>
    <w:multiLevelType w:val="hybridMultilevel"/>
    <w:tmpl w:val="89FC2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F552AE"/>
    <w:multiLevelType w:val="multilevel"/>
    <w:tmpl w:val="BE16C7B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7">
    <w:nsid w:val="67306B26"/>
    <w:multiLevelType w:val="multilevel"/>
    <w:tmpl w:val="330A60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D2A"/>
    <w:rsid w:val="00000096"/>
    <w:rsid w:val="00003129"/>
    <w:rsid w:val="000034FB"/>
    <w:rsid w:val="00006703"/>
    <w:rsid w:val="0001033E"/>
    <w:rsid w:val="000118C3"/>
    <w:rsid w:val="0001444E"/>
    <w:rsid w:val="000162E3"/>
    <w:rsid w:val="00025795"/>
    <w:rsid w:val="00025988"/>
    <w:rsid w:val="00025A11"/>
    <w:rsid w:val="00031547"/>
    <w:rsid w:val="00034D55"/>
    <w:rsid w:val="00037871"/>
    <w:rsid w:val="00050449"/>
    <w:rsid w:val="000508DF"/>
    <w:rsid w:val="000541AC"/>
    <w:rsid w:val="00061F57"/>
    <w:rsid w:val="00064451"/>
    <w:rsid w:val="0006668D"/>
    <w:rsid w:val="0006685A"/>
    <w:rsid w:val="0006733D"/>
    <w:rsid w:val="00067FC8"/>
    <w:rsid w:val="00071157"/>
    <w:rsid w:val="00071487"/>
    <w:rsid w:val="0007614C"/>
    <w:rsid w:val="0007741E"/>
    <w:rsid w:val="00080EA2"/>
    <w:rsid w:val="0009103B"/>
    <w:rsid w:val="00096C8C"/>
    <w:rsid w:val="000B034D"/>
    <w:rsid w:val="000B193F"/>
    <w:rsid w:val="000C1C3E"/>
    <w:rsid w:val="000D1080"/>
    <w:rsid w:val="000E0C76"/>
    <w:rsid w:val="000E1841"/>
    <w:rsid w:val="000E44E4"/>
    <w:rsid w:val="000F01AC"/>
    <w:rsid w:val="000F0A14"/>
    <w:rsid w:val="0010163A"/>
    <w:rsid w:val="001016B1"/>
    <w:rsid w:val="00106DB5"/>
    <w:rsid w:val="00111F9A"/>
    <w:rsid w:val="00112E8B"/>
    <w:rsid w:val="001321EF"/>
    <w:rsid w:val="0013422F"/>
    <w:rsid w:val="001360EA"/>
    <w:rsid w:val="00141666"/>
    <w:rsid w:val="00141829"/>
    <w:rsid w:val="001516BE"/>
    <w:rsid w:val="00151953"/>
    <w:rsid w:val="00152521"/>
    <w:rsid w:val="00161262"/>
    <w:rsid w:val="00171A98"/>
    <w:rsid w:val="00173B06"/>
    <w:rsid w:val="0018528F"/>
    <w:rsid w:val="001860D7"/>
    <w:rsid w:val="001A123A"/>
    <w:rsid w:val="001A3326"/>
    <w:rsid w:val="001B1F50"/>
    <w:rsid w:val="001B4BED"/>
    <w:rsid w:val="001B7D2D"/>
    <w:rsid w:val="001C5831"/>
    <w:rsid w:val="001C74A2"/>
    <w:rsid w:val="001E017E"/>
    <w:rsid w:val="001E522A"/>
    <w:rsid w:val="001E5718"/>
    <w:rsid w:val="001E69EE"/>
    <w:rsid w:val="001F3051"/>
    <w:rsid w:val="001F308A"/>
    <w:rsid w:val="001F36F5"/>
    <w:rsid w:val="001F3F1A"/>
    <w:rsid w:val="001F4CBE"/>
    <w:rsid w:val="0020790B"/>
    <w:rsid w:val="00212424"/>
    <w:rsid w:val="002147DA"/>
    <w:rsid w:val="00223B19"/>
    <w:rsid w:val="00226178"/>
    <w:rsid w:val="00230F4F"/>
    <w:rsid w:val="002549EB"/>
    <w:rsid w:val="0026280E"/>
    <w:rsid w:val="0026393C"/>
    <w:rsid w:val="00263EA3"/>
    <w:rsid w:val="00273BC2"/>
    <w:rsid w:val="0027423E"/>
    <w:rsid w:val="0027461E"/>
    <w:rsid w:val="00277A08"/>
    <w:rsid w:val="0028119C"/>
    <w:rsid w:val="00292CC4"/>
    <w:rsid w:val="002961D5"/>
    <w:rsid w:val="0029721F"/>
    <w:rsid w:val="002A75CD"/>
    <w:rsid w:val="002B270F"/>
    <w:rsid w:val="002B45A3"/>
    <w:rsid w:val="002D5EAF"/>
    <w:rsid w:val="002E3088"/>
    <w:rsid w:val="002E44A6"/>
    <w:rsid w:val="002E4613"/>
    <w:rsid w:val="002F45B6"/>
    <w:rsid w:val="00307A0F"/>
    <w:rsid w:val="00310207"/>
    <w:rsid w:val="00316D6A"/>
    <w:rsid w:val="00321CA7"/>
    <w:rsid w:val="0032458D"/>
    <w:rsid w:val="00324598"/>
    <w:rsid w:val="00325F17"/>
    <w:rsid w:val="0033774A"/>
    <w:rsid w:val="00343541"/>
    <w:rsid w:val="003572DE"/>
    <w:rsid w:val="0036183B"/>
    <w:rsid w:val="003700E8"/>
    <w:rsid w:val="00370A79"/>
    <w:rsid w:val="00382901"/>
    <w:rsid w:val="0039128B"/>
    <w:rsid w:val="003B1CA7"/>
    <w:rsid w:val="003C19A9"/>
    <w:rsid w:val="003C32FA"/>
    <w:rsid w:val="003C4216"/>
    <w:rsid w:val="003D0C7B"/>
    <w:rsid w:val="003D47E1"/>
    <w:rsid w:val="003D55DF"/>
    <w:rsid w:val="003E7948"/>
    <w:rsid w:val="003F0584"/>
    <w:rsid w:val="003F3F81"/>
    <w:rsid w:val="003F4190"/>
    <w:rsid w:val="003F4670"/>
    <w:rsid w:val="00400256"/>
    <w:rsid w:val="004010BF"/>
    <w:rsid w:val="0041640B"/>
    <w:rsid w:val="00417971"/>
    <w:rsid w:val="00421A56"/>
    <w:rsid w:val="00427DA4"/>
    <w:rsid w:val="00435202"/>
    <w:rsid w:val="004374B9"/>
    <w:rsid w:val="00442514"/>
    <w:rsid w:val="00462B84"/>
    <w:rsid w:val="0046676A"/>
    <w:rsid w:val="0046707B"/>
    <w:rsid w:val="004673AF"/>
    <w:rsid w:val="00467E81"/>
    <w:rsid w:val="00471667"/>
    <w:rsid w:val="00472C72"/>
    <w:rsid w:val="00481866"/>
    <w:rsid w:val="00490565"/>
    <w:rsid w:val="004A201E"/>
    <w:rsid w:val="004A5421"/>
    <w:rsid w:val="004A77D5"/>
    <w:rsid w:val="004B2282"/>
    <w:rsid w:val="004B250A"/>
    <w:rsid w:val="004C1093"/>
    <w:rsid w:val="004C3527"/>
    <w:rsid w:val="004D3418"/>
    <w:rsid w:val="004D546E"/>
    <w:rsid w:val="004E41FC"/>
    <w:rsid w:val="004F0925"/>
    <w:rsid w:val="004F6600"/>
    <w:rsid w:val="0051102B"/>
    <w:rsid w:val="005149E4"/>
    <w:rsid w:val="00515755"/>
    <w:rsid w:val="005450EE"/>
    <w:rsid w:val="00591257"/>
    <w:rsid w:val="00592729"/>
    <w:rsid w:val="00597E33"/>
    <w:rsid w:val="005A0990"/>
    <w:rsid w:val="005B1231"/>
    <w:rsid w:val="005B1FEC"/>
    <w:rsid w:val="005B46FD"/>
    <w:rsid w:val="005B4A2D"/>
    <w:rsid w:val="005C36EB"/>
    <w:rsid w:val="005D441A"/>
    <w:rsid w:val="005D4623"/>
    <w:rsid w:val="005E0C33"/>
    <w:rsid w:val="005E2C4B"/>
    <w:rsid w:val="005E4FFA"/>
    <w:rsid w:val="005E5B79"/>
    <w:rsid w:val="00606523"/>
    <w:rsid w:val="00607F42"/>
    <w:rsid w:val="00612577"/>
    <w:rsid w:val="00614AB3"/>
    <w:rsid w:val="00621995"/>
    <w:rsid w:val="006315E0"/>
    <w:rsid w:val="00637D0C"/>
    <w:rsid w:val="00640148"/>
    <w:rsid w:val="00640DDA"/>
    <w:rsid w:val="00641DE7"/>
    <w:rsid w:val="00642655"/>
    <w:rsid w:val="00644096"/>
    <w:rsid w:val="00646A53"/>
    <w:rsid w:val="006520BB"/>
    <w:rsid w:val="00661758"/>
    <w:rsid w:val="00663A5E"/>
    <w:rsid w:val="006676FB"/>
    <w:rsid w:val="00672146"/>
    <w:rsid w:val="00672187"/>
    <w:rsid w:val="00675B8B"/>
    <w:rsid w:val="0067705F"/>
    <w:rsid w:val="006800F8"/>
    <w:rsid w:val="00681229"/>
    <w:rsid w:val="006924FD"/>
    <w:rsid w:val="006A5732"/>
    <w:rsid w:val="006B2F6B"/>
    <w:rsid w:val="006B3027"/>
    <w:rsid w:val="006C61A8"/>
    <w:rsid w:val="006D7601"/>
    <w:rsid w:val="006F32A1"/>
    <w:rsid w:val="006F56CE"/>
    <w:rsid w:val="0070520A"/>
    <w:rsid w:val="007163C2"/>
    <w:rsid w:val="007165EA"/>
    <w:rsid w:val="00725E38"/>
    <w:rsid w:val="00727E02"/>
    <w:rsid w:val="00734111"/>
    <w:rsid w:val="007426DA"/>
    <w:rsid w:val="0074309D"/>
    <w:rsid w:val="007437C7"/>
    <w:rsid w:val="00747259"/>
    <w:rsid w:val="00750D06"/>
    <w:rsid w:val="00763902"/>
    <w:rsid w:val="0077188E"/>
    <w:rsid w:val="00773742"/>
    <w:rsid w:val="00776B09"/>
    <w:rsid w:val="00777010"/>
    <w:rsid w:val="00784903"/>
    <w:rsid w:val="00785840"/>
    <w:rsid w:val="00787BA7"/>
    <w:rsid w:val="007A6792"/>
    <w:rsid w:val="007F4FB3"/>
    <w:rsid w:val="007F7CB3"/>
    <w:rsid w:val="00812F65"/>
    <w:rsid w:val="00821420"/>
    <w:rsid w:val="0083437B"/>
    <w:rsid w:val="0083628F"/>
    <w:rsid w:val="0083798F"/>
    <w:rsid w:val="00841985"/>
    <w:rsid w:val="00852CA6"/>
    <w:rsid w:val="00860186"/>
    <w:rsid w:val="00861889"/>
    <w:rsid w:val="00863CCF"/>
    <w:rsid w:val="008657C5"/>
    <w:rsid w:val="00865E12"/>
    <w:rsid w:val="008660DE"/>
    <w:rsid w:val="00872CE0"/>
    <w:rsid w:val="00884A42"/>
    <w:rsid w:val="00884D46"/>
    <w:rsid w:val="008921A2"/>
    <w:rsid w:val="008950F8"/>
    <w:rsid w:val="008B29D1"/>
    <w:rsid w:val="008B30C0"/>
    <w:rsid w:val="008D0404"/>
    <w:rsid w:val="008D4736"/>
    <w:rsid w:val="008F67C4"/>
    <w:rsid w:val="00904F9D"/>
    <w:rsid w:val="00912602"/>
    <w:rsid w:val="009166B7"/>
    <w:rsid w:val="009203B8"/>
    <w:rsid w:val="00925F03"/>
    <w:rsid w:val="00935CB0"/>
    <w:rsid w:val="00954145"/>
    <w:rsid w:val="009677CD"/>
    <w:rsid w:val="009679B1"/>
    <w:rsid w:val="00970AF5"/>
    <w:rsid w:val="00971FAC"/>
    <w:rsid w:val="00973578"/>
    <w:rsid w:val="00982396"/>
    <w:rsid w:val="009A5EEA"/>
    <w:rsid w:val="009C3B1A"/>
    <w:rsid w:val="009C3E52"/>
    <w:rsid w:val="009E5281"/>
    <w:rsid w:val="009E7CD2"/>
    <w:rsid w:val="00A06232"/>
    <w:rsid w:val="00A157E7"/>
    <w:rsid w:val="00A31EEA"/>
    <w:rsid w:val="00A36D20"/>
    <w:rsid w:val="00A41394"/>
    <w:rsid w:val="00A42217"/>
    <w:rsid w:val="00A425CB"/>
    <w:rsid w:val="00A463F8"/>
    <w:rsid w:val="00A52B59"/>
    <w:rsid w:val="00A5358D"/>
    <w:rsid w:val="00A62B23"/>
    <w:rsid w:val="00A635B4"/>
    <w:rsid w:val="00A75622"/>
    <w:rsid w:val="00A828A0"/>
    <w:rsid w:val="00A86377"/>
    <w:rsid w:val="00A90DAE"/>
    <w:rsid w:val="00A914F8"/>
    <w:rsid w:val="00AA16AE"/>
    <w:rsid w:val="00AA28BE"/>
    <w:rsid w:val="00AA5190"/>
    <w:rsid w:val="00AB617B"/>
    <w:rsid w:val="00AD7831"/>
    <w:rsid w:val="00AE40A1"/>
    <w:rsid w:val="00AF6C23"/>
    <w:rsid w:val="00AF73DB"/>
    <w:rsid w:val="00B01906"/>
    <w:rsid w:val="00B01DBD"/>
    <w:rsid w:val="00B026A9"/>
    <w:rsid w:val="00B16703"/>
    <w:rsid w:val="00B2187B"/>
    <w:rsid w:val="00B25988"/>
    <w:rsid w:val="00B26B10"/>
    <w:rsid w:val="00B351B1"/>
    <w:rsid w:val="00B417E7"/>
    <w:rsid w:val="00B4664F"/>
    <w:rsid w:val="00B46B14"/>
    <w:rsid w:val="00B6015F"/>
    <w:rsid w:val="00B721DF"/>
    <w:rsid w:val="00B84AC7"/>
    <w:rsid w:val="00B91124"/>
    <w:rsid w:val="00B95A2C"/>
    <w:rsid w:val="00B9694B"/>
    <w:rsid w:val="00BA19D0"/>
    <w:rsid w:val="00BA31E7"/>
    <w:rsid w:val="00BA7363"/>
    <w:rsid w:val="00BB5A8C"/>
    <w:rsid w:val="00BC7C4A"/>
    <w:rsid w:val="00BD4887"/>
    <w:rsid w:val="00BD5DE9"/>
    <w:rsid w:val="00BE69E4"/>
    <w:rsid w:val="00BF68D5"/>
    <w:rsid w:val="00C01FA5"/>
    <w:rsid w:val="00C05A61"/>
    <w:rsid w:val="00C22F51"/>
    <w:rsid w:val="00C31082"/>
    <w:rsid w:val="00C310B6"/>
    <w:rsid w:val="00C32BD0"/>
    <w:rsid w:val="00C46825"/>
    <w:rsid w:val="00C54F88"/>
    <w:rsid w:val="00C80EF3"/>
    <w:rsid w:val="00C95246"/>
    <w:rsid w:val="00CA1070"/>
    <w:rsid w:val="00CA5810"/>
    <w:rsid w:val="00CC542E"/>
    <w:rsid w:val="00CD66C9"/>
    <w:rsid w:val="00CD742F"/>
    <w:rsid w:val="00CD7E7D"/>
    <w:rsid w:val="00CE32E7"/>
    <w:rsid w:val="00CF6046"/>
    <w:rsid w:val="00D06200"/>
    <w:rsid w:val="00D11142"/>
    <w:rsid w:val="00D23F16"/>
    <w:rsid w:val="00D261BD"/>
    <w:rsid w:val="00D367CC"/>
    <w:rsid w:val="00D46E5E"/>
    <w:rsid w:val="00D52134"/>
    <w:rsid w:val="00D54551"/>
    <w:rsid w:val="00D61B23"/>
    <w:rsid w:val="00D664B9"/>
    <w:rsid w:val="00D70663"/>
    <w:rsid w:val="00D759F0"/>
    <w:rsid w:val="00D76204"/>
    <w:rsid w:val="00D7667F"/>
    <w:rsid w:val="00D777C2"/>
    <w:rsid w:val="00D81145"/>
    <w:rsid w:val="00D85AAA"/>
    <w:rsid w:val="00D86396"/>
    <w:rsid w:val="00D90923"/>
    <w:rsid w:val="00D91A61"/>
    <w:rsid w:val="00D922E2"/>
    <w:rsid w:val="00D95D2D"/>
    <w:rsid w:val="00DA1700"/>
    <w:rsid w:val="00DA1C08"/>
    <w:rsid w:val="00DA27BA"/>
    <w:rsid w:val="00DA4D2A"/>
    <w:rsid w:val="00DA5F6D"/>
    <w:rsid w:val="00DA72D5"/>
    <w:rsid w:val="00DB3FF6"/>
    <w:rsid w:val="00DC36C4"/>
    <w:rsid w:val="00DC51BD"/>
    <w:rsid w:val="00DC714F"/>
    <w:rsid w:val="00DD027D"/>
    <w:rsid w:val="00DD03D9"/>
    <w:rsid w:val="00DD3757"/>
    <w:rsid w:val="00DD6CC1"/>
    <w:rsid w:val="00DD7F80"/>
    <w:rsid w:val="00DE44BB"/>
    <w:rsid w:val="00DF2A97"/>
    <w:rsid w:val="00DF4523"/>
    <w:rsid w:val="00DF57D2"/>
    <w:rsid w:val="00E0286E"/>
    <w:rsid w:val="00E068BB"/>
    <w:rsid w:val="00E21739"/>
    <w:rsid w:val="00E25500"/>
    <w:rsid w:val="00E307B1"/>
    <w:rsid w:val="00E3356D"/>
    <w:rsid w:val="00E53710"/>
    <w:rsid w:val="00E7343A"/>
    <w:rsid w:val="00E7369A"/>
    <w:rsid w:val="00E7649D"/>
    <w:rsid w:val="00E84EA1"/>
    <w:rsid w:val="00E85513"/>
    <w:rsid w:val="00E866A7"/>
    <w:rsid w:val="00E953DB"/>
    <w:rsid w:val="00E962A4"/>
    <w:rsid w:val="00EA1AAD"/>
    <w:rsid w:val="00EA4724"/>
    <w:rsid w:val="00EB419E"/>
    <w:rsid w:val="00EC39B2"/>
    <w:rsid w:val="00ED5CE4"/>
    <w:rsid w:val="00ED6DB2"/>
    <w:rsid w:val="00EE0E60"/>
    <w:rsid w:val="00EE464C"/>
    <w:rsid w:val="00F018E3"/>
    <w:rsid w:val="00F03FFE"/>
    <w:rsid w:val="00F07D5B"/>
    <w:rsid w:val="00F1201E"/>
    <w:rsid w:val="00F21D2B"/>
    <w:rsid w:val="00F24FFF"/>
    <w:rsid w:val="00F266C3"/>
    <w:rsid w:val="00F41C65"/>
    <w:rsid w:val="00F460A4"/>
    <w:rsid w:val="00F54082"/>
    <w:rsid w:val="00F70233"/>
    <w:rsid w:val="00F800C9"/>
    <w:rsid w:val="00F8195A"/>
    <w:rsid w:val="00FA1619"/>
    <w:rsid w:val="00FA2047"/>
    <w:rsid w:val="00FB17B8"/>
    <w:rsid w:val="00FB1B59"/>
    <w:rsid w:val="00FC37B1"/>
    <w:rsid w:val="00FC5E09"/>
    <w:rsid w:val="00FD2BE6"/>
    <w:rsid w:val="00FD7815"/>
    <w:rsid w:val="00FE0198"/>
    <w:rsid w:val="00FE535A"/>
    <w:rsid w:val="00FF2FCB"/>
    <w:rsid w:val="00FF3B04"/>
    <w:rsid w:val="00FF7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BC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0" w:qFormat="1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rmal (Web)" w:qFormat="1"/>
    <w:lsdException w:name="HTML Preformatted" w:uiPriority="0"/>
    <w:lsdException w:name="annotation subject" w:uiPriority="0"/>
    <w:lsdException w:name="No List" w:uiPriority="0"/>
    <w:lsdException w:name="Table Grid 5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87B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A4D2A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nhideWhenUsed/>
    <w:qFormat/>
    <w:rsid w:val="002A75CD"/>
    <w:pPr>
      <w:keepNext/>
      <w:keepLines/>
      <w:spacing w:before="120" w:after="120"/>
      <w:outlineLvl w:val="1"/>
    </w:pPr>
  </w:style>
  <w:style w:type="paragraph" w:styleId="3">
    <w:name w:val="heading 3"/>
    <w:basedOn w:val="a"/>
    <w:next w:val="a"/>
    <w:link w:val="30"/>
    <w:unhideWhenUsed/>
    <w:qFormat/>
    <w:rsid w:val="00B16703"/>
    <w:pPr>
      <w:keepNext/>
      <w:keepLines/>
      <w:spacing w:before="120"/>
      <w:outlineLvl w:val="2"/>
    </w:pPr>
  </w:style>
  <w:style w:type="paragraph" w:styleId="4">
    <w:name w:val="heading 4"/>
    <w:basedOn w:val="a"/>
    <w:next w:val="a"/>
    <w:link w:val="40"/>
    <w:qFormat/>
    <w:rsid w:val="00591257"/>
    <w:pPr>
      <w:spacing w:before="240" w:after="120"/>
      <w:contextualSpacing w:val="0"/>
      <w:jc w:val="left"/>
      <w:outlineLvl w:val="3"/>
    </w:pPr>
    <w:rPr>
      <w:b/>
      <w:szCs w:val="20"/>
      <w:lang w:val="x-none"/>
    </w:rPr>
  </w:style>
  <w:style w:type="paragraph" w:styleId="5">
    <w:name w:val="heading 5"/>
    <w:basedOn w:val="a"/>
    <w:next w:val="a"/>
    <w:link w:val="50"/>
    <w:qFormat/>
    <w:rsid w:val="00591257"/>
    <w:pPr>
      <w:keepNext/>
      <w:spacing w:before="240" w:after="120"/>
      <w:contextualSpacing w:val="0"/>
      <w:jc w:val="left"/>
      <w:outlineLvl w:val="4"/>
    </w:pPr>
    <w:rPr>
      <w:i/>
      <w:szCs w:val="20"/>
      <w:lang w:val="x-none"/>
    </w:rPr>
  </w:style>
  <w:style w:type="paragraph" w:styleId="6">
    <w:name w:val="heading 6"/>
    <w:basedOn w:val="a"/>
    <w:next w:val="a"/>
    <w:link w:val="60"/>
    <w:qFormat/>
    <w:rsid w:val="0077188E"/>
    <w:pPr>
      <w:keepNext/>
      <w:ind w:firstLine="0"/>
      <w:contextualSpacing w:val="0"/>
      <w:jc w:val="center"/>
      <w:outlineLvl w:val="5"/>
    </w:pPr>
    <w:rPr>
      <w:sz w:val="20"/>
      <w:szCs w:val="20"/>
      <w:lang w:val="x-none"/>
    </w:rPr>
  </w:style>
  <w:style w:type="paragraph" w:styleId="7">
    <w:name w:val="heading 7"/>
    <w:basedOn w:val="a"/>
    <w:next w:val="a"/>
    <w:link w:val="70"/>
    <w:qFormat/>
    <w:rsid w:val="0077188E"/>
    <w:pPr>
      <w:keepNext/>
      <w:tabs>
        <w:tab w:val="left" w:pos="4820"/>
      </w:tabs>
      <w:contextualSpacing w:val="0"/>
      <w:outlineLvl w:val="6"/>
    </w:pPr>
    <w:rPr>
      <w:b/>
      <w:bCs/>
      <w:sz w:val="20"/>
      <w:szCs w:val="20"/>
      <w:lang w:val="x-none"/>
    </w:rPr>
  </w:style>
  <w:style w:type="paragraph" w:styleId="8">
    <w:name w:val="heading 8"/>
    <w:basedOn w:val="a"/>
    <w:next w:val="a"/>
    <w:link w:val="80"/>
    <w:qFormat/>
    <w:rsid w:val="0077188E"/>
    <w:pPr>
      <w:keepNext/>
      <w:tabs>
        <w:tab w:val="left" w:pos="4820"/>
      </w:tabs>
      <w:ind w:firstLine="0"/>
      <w:contextualSpacing w:val="0"/>
      <w:jc w:val="center"/>
      <w:outlineLvl w:val="7"/>
    </w:pPr>
    <w:rPr>
      <w:rFonts w:ascii="Arial" w:hAnsi="Arial"/>
      <w:b/>
      <w:bCs/>
      <w:sz w:val="20"/>
      <w:szCs w:val="20"/>
      <w:lang w:val="x-none"/>
    </w:rPr>
  </w:style>
  <w:style w:type="paragraph" w:styleId="9">
    <w:name w:val="heading 9"/>
    <w:basedOn w:val="a"/>
    <w:next w:val="a"/>
    <w:link w:val="90"/>
    <w:qFormat/>
    <w:rsid w:val="0077188E"/>
    <w:pPr>
      <w:keepNext/>
      <w:ind w:firstLine="0"/>
      <w:contextualSpacing w:val="0"/>
      <w:outlineLvl w:val="8"/>
    </w:pPr>
    <w:rPr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4D2A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A75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167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91257"/>
    <w:rPr>
      <w:rFonts w:ascii="Times New Roman" w:eastAsia="Times New Roman" w:hAnsi="Times New Roman" w:cs="Times New Roman"/>
      <w:b/>
      <w:sz w:val="24"/>
      <w:szCs w:val="20"/>
      <w:lang w:val="x-none" w:eastAsia="ru-RU"/>
    </w:rPr>
  </w:style>
  <w:style w:type="character" w:customStyle="1" w:styleId="50">
    <w:name w:val="Заголовок 5 Знак"/>
    <w:basedOn w:val="a0"/>
    <w:link w:val="5"/>
    <w:rsid w:val="00591257"/>
    <w:rPr>
      <w:rFonts w:ascii="Times New Roman" w:eastAsia="Times New Roman" w:hAnsi="Times New Roman" w:cs="Times New Roman"/>
      <w:i/>
      <w:sz w:val="24"/>
      <w:szCs w:val="20"/>
      <w:lang w:val="x-none" w:eastAsia="ru-RU"/>
    </w:rPr>
  </w:style>
  <w:style w:type="character" w:customStyle="1" w:styleId="60">
    <w:name w:val="Заголовок 6 Знак"/>
    <w:basedOn w:val="a0"/>
    <w:link w:val="6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70">
    <w:name w:val="Заголовок 7 Знак"/>
    <w:basedOn w:val="a0"/>
    <w:link w:val="7"/>
    <w:rsid w:val="0077188E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80">
    <w:name w:val="Заголовок 8 Знак"/>
    <w:basedOn w:val="a0"/>
    <w:link w:val="8"/>
    <w:rsid w:val="0077188E"/>
    <w:rPr>
      <w:rFonts w:ascii="Arial" w:eastAsia="Times New Roman" w:hAnsi="Arial" w:cs="Times New Roman"/>
      <w:b/>
      <w:bCs/>
      <w:sz w:val="20"/>
      <w:szCs w:val="20"/>
      <w:lang w:val="x-none" w:eastAsia="ru-RU"/>
    </w:rPr>
  </w:style>
  <w:style w:type="character" w:customStyle="1" w:styleId="90">
    <w:name w:val="Заголовок 9 Знак"/>
    <w:basedOn w:val="a0"/>
    <w:link w:val="9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_Приложение. Заголовок 1"/>
    <w:basedOn w:val="a"/>
    <w:next w:val="a3"/>
    <w:qFormat/>
    <w:rsid w:val="004D3418"/>
    <w:pPr>
      <w:keepNext/>
      <w:keepLines/>
      <w:pageBreakBefore/>
      <w:spacing w:after="120"/>
      <w:ind w:firstLine="0"/>
      <w:jc w:val="center"/>
      <w:outlineLvl w:val="0"/>
    </w:pPr>
    <w:rPr>
      <w:b/>
    </w:rPr>
  </w:style>
  <w:style w:type="paragraph" w:customStyle="1" w:styleId="a3">
    <w:name w:val="_Приложение. Название"/>
    <w:basedOn w:val="a"/>
    <w:next w:val="a"/>
    <w:qFormat/>
    <w:rsid w:val="00B16703"/>
    <w:pPr>
      <w:keepNext/>
      <w:keepLines/>
      <w:spacing w:after="120"/>
      <w:ind w:firstLine="0"/>
      <w:jc w:val="center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41640B"/>
    <w:pPr>
      <w:tabs>
        <w:tab w:val="right" w:leader="dot" w:pos="9638"/>
      </w:tabs>
      <w:ind w:firstLine="0"/>
    </w:pPr>
  </w:style>
  <w:style w:type="character" w:styleId="a4">
    <w:name w:val="Hyperlink"/>
    <w:basedOn w:val="a0"/>
    <w:uiPriority w:val="99"/>
    <w:unhideWhenUsed/>
    <w:rsid w:val="00472C7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15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nhideWhenUsed/>
    <w:rsid w:val="00E068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068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semiHidden/>
    <w:unhideWhenUsed/>
    <w:rsid w:val="00641DE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641DE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c">
    <w:name w:val="_Текст"/>
    <w:basedOn w:val="a"/>
    <w:link w:val="ad"/>
    <w:rsid w:val="00292CC4"/>
    <w:pPr>
      <w:adjustRightInd w:val="0"/>
      <w:contextualSpacing w:val="0"/>
    </w:pPr>
  </w:style>
  <w:style w:type="paragraph" w:styleId="21">
    <w:name w:val="toc 2"/>
    <w:basedOn w:val="a"/>
    <w:next w:val="a"/>
    <w:autoRedefine/>
    <w:uiPriority w:val="39"/>
    <w:unhideWhenUsed/>
    <w:rsid w:val="00427DA4"/>
    <w:pPr>
      <w:tabs>
        <w:tab w:val="right" w:leader="dot" w:pos="9639"/>
      </w:tabs>
      <w:ind w:left="238" w:firstLine="0"/>
      <w:jc w:val="left"/>
    </w:pPr>
  </w:style>
  <w:style w:type="paragraph" w:styleId="HTML">
    <w:name w:val="HTML Preformatted"/>
    <w:basedOn w:val="a"/>
    <w:link w:val="HTML0"/>
    <w:semiHidden/>
    <w:unhideWhenUsed/>
    <w:rsid w:val="0083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379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_ВСЕ ПРОПИСНЫЕ"/>
    <w:basedOn w:val="a0"/>
    <w:uiPriority w:val="1"/>
    <w:qFormat/>
    <w:rsid w:val="004D3418"/>
    <w:rPr>
      <w:caps/>
      <w:smallCaps w:val="0"/>
    </w:rPr>
  </w:style>
  <w:style w:type="character" w:styleId="af">
    <w:name w:val="FollowedHyperlink"/>
    <w:semiHidden/>
    <w:rsid w:val="0077188E"/>
    <w:rPr>
      <w:color w:val="800080"/>
      <w:u w:val="single"/>
    </w:rPr>
  </w:style>
  <w:style w:type="paragraph" w:styleId="af0">
    <w:name w:val="Normal (Web)"/>
    <w:basedOn w:val="a"/>
    <w:uiPriority w:val="99"/>
    <w:semiHidden/>
    <w:qFormat/>
    <w:rsid w:val="0077188E"/>
    <w:pPr>
      <w:spacing w:before="100" w:beforeAutospacing="1" w:after="100" w:afterAutospacing="1"/>
      <w:ind w:firstLine="0"/>
      <w:contextualSpacing w:val="0"/>
      <w:jc w:val="left"/>
    </w:pPr>
    <w:rPr>
      <w:rFonts w:ascii="Calibri" w:hAnsi="Calibri" w:cs="Calibri"/>
    </w:rPr>
  </w:style>
  <w:style w:type="character" w:customStyle="1" w:styleId="af1">
    <w:name w:val="Схема документа Знак"/>
    <w:link w:val="af2"/>
    <w:semiHidden/>
    <w:locked/>
    <w:rsid w:val="0077188E"/>
    <w:rPr>
      <w:rFonts w:ascii="Tahoma" w:hAnsi="Tahoma" w:cs="Tahoma"/>
      <w:sz w:val="20"/>
      <w:szCs w:val="20"/>
      <w:shd w:val="clear" w:color="auto" w:fill="000080"/>
      <w:lang w:val="x-none" w:eastAsia="ru-RU"/>
    </w:rPr>
  </w:style>
  <w:style w:type="paragraph" w:styleId="af2">
    <w:name w:val="Document Map"/>
    <w:basedOn w:val="a"/>
    <w:link w:val="af1"/>
    <w:semiHidden/>
    <w:rsid w:val="0077188E"/>
    <w:pPr>
      <w:shd w:val="clear" w:color="auto" w:fill="000080"/>
      <w:ind w:firstLine="0"/>
      <w:contextualSpacing w:val="0"/>
      <w:jc w:val="left"/>
    </w:pPr>
    <w:rPr>
      <w:rFonts w:ascii="Tahoma" w:eastAsiaTheme="minorHAnsi" w:hAnsi="Tahoma" w:cs="Tahoma"/>
      <w:sz w:val="20"/>
      <w:szCs w:val="20"/>
      <w:lang w:val="x-none"/>
    </w:rPr>
  </w:style>
  <w:style w:type="paragraph" w:styleId="af3">
    <w:name w:val="endnote text"/>
    <w:basedOn w:val="a"/>
    <w:link w:val="af4"/>
    <w:semiHidden/>
    <w:rsid w:val="0077188E"/>
    <w:pPr>
      <w:ind w:firstLine="0"/>
      <w:contextualSpacing w:val="0"/>
      <w:jc w:val="left"/>
    </w:pPr>
    <w:rPr>
      <w:sz w:val="20"/>
      <w:szCs w:val="20"/>
      <w:lang w:val="x-none"/>
    </w:rPr>
  </w:style>
  <w:style w:type="character" w:customStyle="1" w:styleId="af4">
    <w:name w:val="Текст концевой сноски Знак"/>
    <w:basedOn w:val="a0"/>
    <w:link w:val="af3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f5">
    <w:name w:val="Body Text"/>
    <w:basedOn w:val="a"/>
    <w:link w:val="af6"/>
    <w:semiHidden/>
    <w:rsid w:val="0077188E"/>
    <w:pPr>
      <w:ind w:firstLine="0"/>
      <w:contextualSpacing w:val="0"/>
      <w:jc w:val="center"/>
    </w:pPr>
    <w:rPr>
      <w:sz w:val="20"/>
      <w:szCs w:val="20"/>
      <w:lang w:val="x-none"/>
    </w:rPr>
  </w:style>
  <w:style w:type="character" w:customStyle="1" w:styleId="af6">
    <w:name w:val="Основной текст Знак"/>
    <w:basedOn w:val="a0"/>
    <w:link w:val="af5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13">
    <w:name w:val="Схема документа Знак1"/>
    <w:basedOn w:val="a0"/>
    <w:uiPriority w:val="99"/>
    <w:semiHidden/>
    <w:rsid w:val="0077188E"/>
    <w:rPr>
      <w:rFonts w:ascii="Segoe UI" w:eastAsia="Times New Roman" w:hAnsi="Segoe UI" w:cs="Segoe UI"/>
      <w:sz w:val="16"/>
      <w:szCs w:val="16"/>
      <w:lang w:eastAsia="ru-RU"/>
    </w:rPr>
  </w:style>
  <w:style w:type="character" w:styleId="af7">
    <w:name w:val="footnote reference"/>
    <w:semiHidden/>
    <w:rsid w:val="0077188E"/>
    <w:rPr>
      <w:vertAlign w:val="superscript"/>
    </w:rPr>
  </w:style>
  <w:style w:type="character" w:styleId="af8">
    <w:name w:val="endnote reference"/>
    <w:semiHidden/>
    <w:rsid w:val="0077188E"/>
    <w:rPr>
      <w:vertAlign w:val="superscript"/>
    </w:rPr>
  </w:style>
  <w:style w:type="character" w:customStyle="1" w:styleId="af9">
    <w:name w:val="Символ сноски"/>
    <w:rsid w:val="0077188E"/>
    <w:rPr>
      <w:vertAlign w:val="superscript"/>
    </w:rPr>
  </w:style>
  <w:style w:type="table" w:styleId="51">
    <w:name w:val="Table Grid 5"/>
    <w:basedOn w:val="a1"/>
    <w:semiHidden/>
    <w:rsid w:val="0077188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a">
    <w:name w:val="Strong"/>
    <w:qFormat/>
    <w:rsid w:val="0077188E"/>
    <w:rPr>
      <w:b/>
      <w:bCs/>
    </w:rPr>
  </w:style>
  <w:style w:type="character" w:styleId="afb">
    <w:name w:val="annotation reference"/>
    <w:semiHidden/>
    <w:rsid w:val="0077188E"/>
    <w:rPr>
      <w:sz w:val="16"/>
      <w:szCs w:val="16"/>
    </w:rPr>
  </w:style>
  <w:style w:type="paragraph" w:styleId="afc">
    <w:name w:val="annotation text"/>
    <w:basedOn w:val="a"/>
    <w:link w:val="afd"/>
    <w:semiHidden/>
    <w:rsid w:val="0077188E"/>
    <w:pPr>
      <w:spacing w:after="200" w:line="276" w:lineRule="auto"/>
      <w:ind w:firstLine="0"/>
      <w:contextualSpacing w:val="0"/>
      <w:jc w:val="left"/>
    </w:pPr>
    <w:rPr>
      <w:rFonts w:ascii="Calibri" w:hAnsi="Calibri"/>
      <w:sz w:val="20"/>
      <w:szCs w:val="20"/>
      <w:lang w:val="x-none" w:eastAsia="en-US"/>
    </w:rPr>
  </w:style>
  <w:style w:type="character" w:customStyle="1" w:styleId="afd">
    <w:name w:val="Текст примечания Знак"/>
    <w:basedOn w:val="a0"/>
    <w:link w:val="afc"/>
    <w:semiHidden/>
    <w:rsid w:val="0077188E"/>
    <w:rPr>
      <w:rFonts w:ascii="Calibri" w:eastAsia="Times New Roman" w:hAnsi="Calibri" w:cs="Times New Roman"/>
      <w:sz w:val="20"/>
      <w:szCs w:val="20"/>
      <w:lang w:val="x-none"/>
    </w:rPr>
  </w:style>
  <w:style w:type="paragraph" w:styleId="afe">
    <w:name w:val="annotation subject"/>
    <w:basedOn w:val="afc"/>
    <w:next w:val="afc"/>
    <w:link w:val="aff"/>
    <w:semiHidden/>
    <w:rsid w:val="0077188E"/>
    <w:rPr>
      <w:b/>
      <w:bCs/>
    </w:rPr>
  </w:style>
  <w:style w:type="character" w:customStyle="1" w:styleId="aff">
    <w:name w:val="Тема примечания Знак"/>
    <w:basedOn w:val="afd"/>
    <w:link w:val="afe"/>
    <w:semiHidden/>
    <w:rsid w:val="0077188E"/>
    <w:rPr>
      <w:rFonts w:ascii="Calibri" w:eastAsia="Times New Roman" w:hAnsi="Calibri" w:cs="Times New Roman"/>
      <w:b/>
      <w:bCs/>
      <w:sz w:val="20"/>
      <w:szCs w:val="20"/>
      <w:lang w:val="x-none"/>
    </w:rPr>
  </w:style>
  <w:style w:type="character" w:customStyle="1" w:styleId="41">
    <w:name w:val="Знак Знак4"/>
    <w:semiHidden/>
    <w:locked/>
    <w:rsid w:val="0077188E"/>
    <w:rPr>
      <w:sz w:val="24"/>
      <w:szCs w:val="24"/>
      <w:lang w:val="ru-RU" w:eastAsia="ru-RU" w:bidi="ar-SA"/>
    </w:rPr>
  </w:style>
  <w:style w:type="paragraph" w:customStyle="1" w:styleId="aff0">
    <w:name w:val="_Формула"/>
    <w:basedOn w:val="a"/>
    <w:next w:val="ac"/>
    <w:link w:val="aff1"/>
    <w:qFormat/>
    <w:rsid w:val="00CC542E"/>
    <w:pPr>
      <w:tabs>
        <w:tab w:val="center" w:pos="4820"/>
        <w:tab w:val="right" w:pos="9638"/>
      </w:tabs>
      <w:ind w:firstLine="0"/>
    </w:pPr>
  </w:style>
  <w:style w:type="character" w:styleId="aff2">
    <w:name w:val="Placeholder Text"/>
    <w:basedOn w:val="a0"/>
    <w:uiPriority w:val="99"/>
    <w:semiHidden/>
    <w:rsid w:val="00CC542E"/>
    <w:rPr>
      <w:color w:val="808080"/>
    </w:rPr>
  </w:style>
  <w:style w:type="character" w:customStyle="1" w:styleId="aff1">
    <w:name w:val="_Формула Знак"/>
    <w:basedOn w:val="a0"/>
    <w:link w:val="aff0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_Текст.продолжение"/>
    <w:basedOn w:val="ac"/>
    <w:link w:val="aff4"/>
    <w:qFormat/>
    <w:rsid w:val="00CC542E"/>
    <w:pPr>
      <w:ind w:firstLine="0"/>
    </w:pPr>
  </w:style>
  <w:style w:type="paragraph" w:customStyle="1" w:styleId="aff5">
    <w:name w:val="_Формула.пояснение символов"/>
    <w:basedOn w:val="aff3"/>
    <w:link w:val="aff6"/>
    <w:qFormat/>
    <w:rsid w:val="00CC542E"/>
    <w:pPr>
      <w:tabs>
        <w:tab w:val="left" w:pos="567"/>
      </w:tabs>
    </w:pPr>
  </w:style>
  <w:style w:type="character" w:customStyle="1" w:styleId="ad">
    <w:name w:val="_Текст Знак"/>
    <w:basedOn w:val="a0"/>
    <w:link w:val="ac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_Текст.продолжение Знак"/>
    <w:basedOn w:val="ad"/>
    <w:link w:val="aff3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6">
    <w:name w:val="_Формула.пояснение символов Знак"/>
    <w:basedOn w:val="aff4"/>
    <w:link w:val="aff5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TOC Heading"/>
    <w:basedOn w:val="1"/>
    <w:next w:val="a"/>
    <w:uiPriority w:val="39"/>
    <w:unhideWhenUsed/>
    <w:qFormat/>
    <w:rsid w:val="00FA1619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31">
    <w:name w:val="toc 3"/>
    <w:basedOn w:val="a"/>
    <w:next w:val="a"/>
    <w:autoRedefine/>
    <w:uiPriority w:val="39"/>
    <w:unhideWhenUsed/>
    <w:rsid w:val="00904F9D"/>
    <w:pPr>
      <w:spacing w:after="100"/>
      <w:ind w:left="480"/>
    </w:pPr>
  </w:style>
  <w:style w:type="paragraph" w:styleId="aff8">
    <w:name w:val="List Paragraph"/>
    <w:basedOn w:val="a"/>
    <w:uiPriority w:val="34"/>
    <w:qFormat/>
    <w:rsid w:val="00904F9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0" w:qFormat="1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rmal (Web)" w:qFormat="1"/>
    <w:lsdException w:name="HTML Preformatted" w:uiPriority="0"/>
    <w:lsdException w:name="annotation subject" w:uiPriority="0"/>
    <w:lsdException w:name="No List" w:uiPriority="0"/>
    <w:lsdException w:name="Table Grid 5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87B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A4D2A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nhideWhenUsed/>
    <w:qFormat/>
    <w:rsid w:val="002A75CD"/>
    <w:pPr>
      <w:keepNext/>
      <w:keepLines/>
      <w:spacing w:before="120" w:after="120"/>
      <w:outlineLvl w:val="1"/>
    </w:pPr>
  </w:style>
  <w:style w:type="paragraph" w:styleId="3">
    <w:name w:val="heading 3"/>
    <w:basedOn w:val="a"/>
    <w:next w:val="a"/>
    <w:link w:val="30"/>
    <w:unhideWhenUsed/>
    <w:qFormat/>
    <w:rsid w:val="00B16703"/>
    <w:pPr>
      <w:keepNext/>
      <w:keepLines/>
      <w:spacing w:before="120"/>
      <w:outlineLvl w:val="2"/>
    </w:pPr>
  </w:style>
  <w:style w:type="paragraph" w:styleId="4">
    <w:name w:val="heading 4"/>
    <w:basedOn w:val="a"/>
    <w:next w:val="a"/>
    <w:link w:val="40"/>
    <w:qFormat/>
    <w:rsid w:val="00591257"/>
    <w:pPr>
      <w:spacing w:before="240" w:after="120"/>
      <w:contextualSpacing w:val="0"/>
      <w:jc w:val="left"/>
      <w:outlineLvl w:val="3"/>
    </w:pPr>
    <w:rPr>
      <w:b/>
      <w:szCs w:val="20"/>
      <w:lang w:val="x-none"/>
    </w:rPr>
  </w:style>
  <w:style w:type="paragraph" w:styleId="5">
    <w:name w:val="heading 5"/>
    <w:basedOn w:val="a"/>
    <w:next w:val="a"/>
    <w:link w:val="50"/>
    <w:qFormat/>
    <w:rsid w:val="00591257"/>
    <w:pPr>
      <w:keepNext/>
      <w:spacing w:before="240" w:after="120"/>
      <w:contextualSpacing w:val="0"/>
      <w:jc w:val="left"/>
      <w:outlineLvl w:val="4"/>
    </w:pPr>
    <w:rPr>
      <w:i/>
      <w:szCs w:val="20"/>
      <w:lang w:val="x-none"/>
    </w:rPr>
  </w:style>
  <w:style w:type="paragraph" w:styleId="6">
    <w:name w:val="heading 6"/>
    <w:basedOn w:val="a"/>
    <w:next w:val="a"/>
    <w:link w:val="60"/>
    <w:qFormat/>
    <w:rsid w:val="0077188E"/>
    <w:pPr>
      <w:keepNext/>
      <w:ind w:firstLine="0"/>
      <w:contextualSpacing w:val="0"/>
      <w:jc w:val="center"/>
      <w:outlineLvl w:val="5"/>
    </w:pPr>
    <w:rPr>
      <w:sz w:val="20"/>
      <w:szCs w:val="20"/>
      <w:lang w:val="x-none"/>
    </w:rPr>
  </w:style>
  <w:style w:type="paragraph" w:styleId="7">
    <w:name w:val="heading 7"/>
    <w:basedOn w:val="a"/>
    <w:next w:val="a"/>
    <w:link w:val="70"/>
    <w:qFormat/>
    <w:rsid w:val="0077188E"/>
    <w:pPr>
      <w:keepNext/>
      <w:tabs>
        <w:tab w:val="left" w:pos="4820"/>
      </w:tabs>
      <w:contextualSpacing w:val="0"/>
      <w:outlineLvl w:val="6"/>
    </w:pPr>
    <w:rPr>
      <w:b/>
      <w:bCs/>
      <w:sz w:val="20"/>
      <w:szCs w:val="20"/>
      <w:lang w:val="x-none"/>
    </w:rPr>
  </w:style>
  <w:style w:type="paragraph" w:styleId="8">
    <w:name w:val="heading 8"/>
    <w:basedOn w:val="a"/>
    <w:next w:val="a"/>
    <w:link w:val="80"/>
    <w:qFormat/>
    <w:rsid w:val="0077188E"/>
    <w:pPr>
      <w:keepNext/>
      <w:tabs>
        <w:tab w:val="left" w:pos="4820"/>
      </w:tabs>
      <w:ind w:firstLine="0"/>
      <w:contextualSpacing w:val="0"/>
      <w:jc w:val="center"/>
      <w:outlineLvl w:val="7"/>
    </w:pPr>
    <w:rPr>
      <w:rFonts w:ascii="Arial" w:hAnsi="Arial"/>
      <w:b/>
      <w:bCs/>
      <w:sz w:val="20"/>
      <w:szCs w:val="20"/>
      <w:lang w:val="x-none"/>
    </w:rPr>
  </w:style>
  <w:style w:type="paragraph" w:styleId="9">
    <w:name w:val="heading 9"/>
    <w:basedOn w:val="a"/>
    <w:next w:val="a"/>
    <w:link w:val="90"/>
    <w:qFormat/>
    <w:rsid w:val="0077188E"/>
    <w:pPr>
      <w:keepNext/>
      <w:ind w:firstLine="0"/>
      <w:contextualSpacing w:val="0"/>
      <w:outlineLvl w:val="8"/>
    </w:pPr>
    <w:rPr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4D2A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A75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167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91257"/>
    <w:rPr>
      <w:rFonts w:ascii="Times New Roman" w:eastAsia="Times New Roman" w:hAnsi="Times New Roman" w:cs="Times New Roman"/>
      <w:b/>
      <w:sz w:val="24"/>
      <w:szCs w:val="20"/>
      <w:lang w:val="x-none" w:eastAsia="ru-RU"/>
    </w:rPr>
  </w:style>
  <w:style w:type="character" w:customStyle="1" w:styleId="50">
    <w:name w:val="Заголовок 5 Знак"/>
    <w:basedOn w:val="a0"/>
    <w:link w:val="5"/>
    <w:rsid w:val="00591257"/>
    <w:rPr>
      <w:rFonts w:ascii="Times New Roman" w:eastAsia="Times New Roman" w:hAnsi="Times New Roman" w:cs="Times New Roman"/>
      <w:i/>
      <w:sz w:val="24"/>
      <w:szCs w:val="20"/>
      <w:lang w:val="x-none" w:eastAsia="ru-RU"/>
    </w:rPr>
  </w:style>
  <w:style w:type="character" w:customStyle="1" w:styleId="60">
    <w:name w:val="Заголовок 6 Знак"/>
    <w:basedOn w:val="a0"/>
    <w:link w:val="6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70">
    <w:name w:val="Заголовок 7 Знак"/>
    <w:basedOn w:val="a0"/>
    <w:link w:val="7"/>
    <w:rsid w:val="0077188E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80">
    <w:name w:val="Заголовок 8 Знак"/>
    <w:basedOn w:val="a0"/>
    <w:link w:val="8"/>
    <w:rsid w:val="0077188E"/>
    <w:rPr>
      <w:rFonts w:ascii="Arial" w:eastAsia="Times New Roman" w:hAnsi="Arial" w:cs="Times New Roman"/>
      <w:b/>
      <w:bCs/>
      <w:sz w:val="20"/>
      <w:szCs w:val="20"/>
      <w:lang w:val="x-none" w:eastAsia="ru-RU"/>
    </w:rPr>
  </w:style>
  <w:style w:type="character" w:customStyle="1" w:styleId="90">
    <w:name w:val="Заголовок 9 Знак"/>
    <w:basedOn w:val="a0"/>
    <w:link w:val="9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_Приложение. Заголовок 1"/>
    <w:basedOn w:val="a"/>
    <w:next w:val="a3"/>
    <w:qFormat/>
    <w:rsid w:val="004D3418"/>
    <w:pPr>
      <w:keepNext/>
      <w:keepLines/>
      <w:pageBreakBefore/>
      <w:spacing w:after="120"/>
      <w:ind w:firstLine="0"/>
      <w:jc w:val="center"/>
      <w:outlineLvl w:val="0"/>
    </w:pPr>
    <w:rPr>
      <w:b/>
    </w:rPr>
  </w:style>
  <w:style w:type="paragraph" w:customStyle="1" w:styleId="a3">
    <w:name w:val="_Приложение. Название"/>
    <w:basedOn w:val="a"/>
    <w:next w:val="a"/>
    <w:qFormat/>
    <w:rsid w:val="00B16703"/>
    <w:pPr>
      <w:keepNext/>
      <w:keepLines/>
      <w:spacing w:after="120"/>
      <w:ind w:firstLine="0"/>
      <w:jc w:val="center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41640B"/>
    <w:pPr>
      <w:tabs>
        <w:tab w:val="right" w:leader="dot" w:pos="9638"/>
      </w:tabs>
      <w:ind w:firstLine="0"/>
    </w:pPr>
  </w:style>
  <w:style w:type="character" w:styleId="a4">
    <w:name w:val="Hyperlink"/>
    <w:basedOn w:val="a0"/>
    <w:uiPriority w:val="99"/>
    <w:unhideWhenUsed/>
    <w:rsid w:val="00472C7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15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nhideWhenUsed/>
    <w:rsid w:val="00E068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068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semiHidden/>
    <w:unhideWhenUsed/>
    <w:rsid w:val="00641DE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641DE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c">
    <w:name w:val="_Текст"/>
    <w:basedOn w:val="a"/>
    <w:link w:val="ad"/>
    <w:rsid w:val="00292CC4"/>
    <w:pPr>
      <w:adjustRightInd w:val="0"/>
      <w:contextualSpacing w:val="0"/>
    </w:pPr>
  </w:style>
  <w:style w:type="paragraph" w:styleId="21">
    <w:name w:val="toc 2"/>
    <w:basedOn w:val="a"/>
    <w:next w:val="a"/>
    <w:autoRedefine/>
    <w:uiPriority w:val="39"/>
    <w:unhideWhenUsed/>
    <w:rsid w:val="00427DA4"/>
    <w:pPr>
      <w:tabs>
        <w:tab w:val="right" w:leader="dot" w:pos="9639"/>
      </w:tabs>
      <w:ind w:left="238" w:firstLine="0"/>
      <w:jc w:val="left"/>
    </w:pPr>
  </w:style>
  <w:style w:type="paragraph" w:styleId="HTML">
    <w:name w:val="HTML Preformatted"/>
    <w:basedOn w:val="a"/>
    <w:link w:val="HTML0"/>
    <w:semiHidden/>
    <w:unhideWhenUsed/>
    <w:rsid w:val="0083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379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_ВСЕ ПРОПИСНЫЕ"/>
    <w:basedOn w:val="a0"/>
    <w:uiPriority w:val="1"/>
    <w:qFormat/>
    <w:rsid w:val="004D3418"/>
    <w:rPr>
      <w:caps/>
      <w:smallCaps w:val="0"/>
    </w:rPr>
  </w:style>
  <w:style w:type="character" w:styleId="af">
    <w:name w:val="FollowedHyperlink"/>
    <w:semiHidden/>
    <w:rsid w:val="0077188E"/>
    <w:rPr>
      <w:color w:val="800080"/>
      <w:u w:val="single"/>
    </w:rPr>
  </w:style>
  <w:style w:type="paragraph" w:styleId="af0">
    <w:name w:val="Normal (Web)"/>
    <w:basedOn w:val="a"/>
    <w:uiPriority w:val="99"/>
    <w:semiHidden/>
    <w:qFormat/>
    <w:rsid w:val="0077188E"/>
    <w:pPr>
      <w:spacing w:before="100" w:beforeAutospacing="1" w:after="100" w:afterAutospacing="1"/>
      <w:ind w:firstLine="0"/>
      <w:contextualSpacing w:val="0"/>
      <w:jc w:val="left"/>
    </w:pPr>
    <w:rPr>
      <w:rFonts w:ascii="Calibri" w:hAnsi="Calibri" w:cs="Calibri"/>
    </w:rPr>
  </w:style>
  <w:style w:type="character" w:customStyle="1" w:styleId="af1">
    <w:name w:val="Схема документа Знак"/>
    <w:link w:val="af2"/>
    <w:semiHidden/>
    <w:locked/>
    <w:rsid w:val="0077188E"/>
    <w:rPr>
      <w:rFonts w:ascii="Tahoma" w:hAnsi="Tahoma" w:cs="Tahoma"/>
      <w:sz w:val="20"/>
      <w:szCs w:val="20"/>
      <w:shd w:val="clear" w:color="auto" w:fill="000080"/>
      <w:lang w:val="x-none" w:eastAsia="ru-RU"/>
    </w:rPr>
  </w:style>
  <w:style w:type="paragraph" w:styleId="af2">
    <w:name w:val="Document Map"/>
    <w:basedOn w:val="a"/>
    <w:link w:val="af1"/>
    <w:semiHidden/>
    <w:rsid w:val="0077188E"/>
    <w:pPr>
      <w:shd w:val="clear" w:color="auto" w:fill="000080"/>
      <w:ind w:firstLine="0"/>
      <w:contextualSpacing w:val="0"/>
      <w:jc w:val="left"/>
    </w:pPr>
    <w:rPr>
      <w:rFonts w:ascii="Tahoma" w:eastAsiaTheme="minorHAnsi" w:hAnsi="Tahoma" w:cs="Tahoma"/>
      <w:sz w:val="20"/>
      <w:szCs w:val="20"/>
      <w:lang w:val="x-none"/>
    </w:rPr>
  </w:style>
  <w:style w:type="paragraph" w:styleId="af3">
    <w:name w:val="endnote text"/>
    <w:basedOn w:val="a"/>
    <w:link w:val="af4"/>
    <w:semiHidden/>
    <w:rsid w:val="0077188E"/>
    <w:pPr>
      <w:ind w:firstLine="0"/>
      <w:contextualSpacing w:val="0"/>
      <w:jc w:val="left"/>
    </w:pPr>
    <w:rPr>
      <w:sz w:val="20"/>
      <w:szCs w:val="20"/>
      <w:lang w:val="x-none"/>
    </w:rPr>
  </w:style>
  <w:style w:type="character" w:customStyle="1" w:styleId="af4">
    <w:name w:val="Текст концевой сноски Знак"/>
    <w:basedOn w:val="a0"/>
    <w:link w:val="af3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f5">
    <w:name w:val="Body Text"/>
    <w:basedOn w:val="a"/>
    <w:link w:val="af6"/>
    <w:semiHidden/>
    <w:rsid w:val="0077188E"/>
    <w:pPr>
      <w:ind w:firstLine="0"/>
      <w:contextualSpacing w:val="0"/>
      <w:jc w:val="center"/>
    </w:pPr>
    <w:rPr>
      <w:sz w:val="20"/>
      <w:szCs w:val="20"/>
      <w:lang w:val="x-none"/>
    </w:rPr>
  </w:style>
  <w:style w:type="character" w:customStyle="1" w:styleId="af6">
    <w:name w:val="Основной текст Знак"/>
    <w:basedOn w:val="a0"/>
    <w:link w:val="af5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13">
    <w:name w:val="Схема документа Знак1"/>
    <w:basedOn w:val="a0"/>
    <w:uiPriority w:val="99"/>
    <w:semiHidden/>
    <w:rsid w:val="0077188E"/>
    <w:rPr>
      <w:rFonts w:ascii="Segoe UI" w:eastAsia="Times New Roman" w:hAnsi="Segoe UI" w:cs="Segoe UI"/>
      <w:sz w:val="16"/>
      <w:szCs w:val="16"/>
      <w:lang w:eastAsia="ru-RU"/>
    </w:rPr>
  </w:style>
  <w:style w:type="character" w:styleId="af7">
    <w:name w:val="footnote reference"/>
    <w:semiHidden/>
    <w:rsid w:val="0077188E"/>
    <w:rPr>
      <w:vertAlign w:val="superscript"/>
    </w:rPr>
  </w:style>
  <w:style w:type="character" w:styleId="af8">
    <w:name w:val="endnote reference"/>
    <w:semiHidden/>
    <w:rsid w:val="0077188E"/>
    <w:rPr>
      <w:vertAlign w:val="superscript"/>
    </w:rPr>
  </w:style>
  <w:style w:type="character" w:customStyle="1" w:styleId="af9">
    <w:name w:val="Символ сноски"/>
    <w:rsid w:val="0077188E"/>
    <w:rPr>
      <w:vertAlign w:val="superscript"/>
    </w:rPr>
  </w:style>
  <w:style w:type="table" w:styleId="51">
    <w:name w:val="Table Grid 5"/>
    <w:basedOn w:val="a1"/>
    <w:semiHidden/>
    <w:rsid w:val="0077188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a">
    <w:name w:val="Strong"/>
    <w:qFormat/>
    <w:rsid w:val="0077188E"/>
    <w:rPr>
      <w:b/>
      <w:bCs/>
    </w:rPr>
  </w:style>
  <w:style w:type="character" w:styleId="afb">
    <w:name w:val="annotation reference"/>
    <w:semiHidden/>
    <w:rsid w:val="0077188E"/>
    <w:rPr>
      <w:sz w:val="16"/>
      <w:szCs w:val="16"/>
    </w:rPr>
  </w:style>
  <w:style w:type="paragraph" w:styleId="afc">
    <w:name w:val="annotation text"/>
    <w:basedOn w:val="a"/>
    <w:link w:val="afd"/>
    <w:semiHidden/>
    <w:rsid w:val="0077188E"/>
    <w:pPr>
      <w:spacing w:after="200" w:line="276" w:lineRule="auto"/>
      <w:ind w:firstLine="0"/>
      <w:contextualSpacing w:val="0"/>
      <w:jc w:val="left"/>
    </w:pPr>
    <w:rPr>
      <w:rFonts w:ascii="Calibri" w:hAnsi="Calibri"/>
      <w:sz w:val="20"/>
      <w:szCs w:val="20"/>
      <w:lang w:val="x-none" w:eastAsia="en-US"/>
    </w:rPr>
  </w:style>
  <w:style w:type="character" w:customStyle="1" w:styleId="afd">
    <w:name w:val="Текст примечания Знак"/>
    <w:basedOn w:val="a0"/>
    <w:link w:val="afc"/>
    <w:semiHidden/>
    <w:rsid w:val="0077188E"/>
    <w:rPr>
      <w:rFonts w:ascii="Calibri" w:eastAsia="Times New Roman" w:hAnsi="Calibri" w:cs="Times New Roman"/>
      <w:sz w:val="20"/>
      <w:szCs w:val="20"/>
      <w:lang w:val="x-none"/>
    </w:rPr>
  </w:style>
  <w:style w:type="paragraph" w:styleId="afe">
    <w:name w:val="annotation subject"/>
    <w:basedOn w:val="afc"/>
    <w:next w:val="afc"/>
    <w:link w:val="aff"/>
    <w:semiHidden/>
    <w:rsid w:val="0077188E"/>
    <w:rPr>
      <w:b/>
      <w:bCs/>
    </w:rPr>
  </w:style>
  <w:style w:type="character" w:customStyle="1" w:styleId="aff">
    <w:name w:val="Тема примечания Знак"/>
    <w:basedOn w:val="afd"/>
    <w:link w:val="afe"/>
    <w:semiHidden/>
    <w:rsid w:val="0077188E"/>
    <w:rPr>
      <w:rFonts w:ascii="Calibri" w:eastAsia="Times New Roman" w:hAnsi="Calibri" w:cs="Times New Roman"/>
      <w:b/>
      <w:bCs/>
      <w:sz w:val="20"/>
      <w:szCs w:val="20"/>
      <w:lang w:val="x-none"/>
    </w:rPr>
  </w:style>
  <w:style w:type="character" w:customStyle="1" w:styleId="41">
    <w:name w:val="Знак Знак4"/>
    <w:semiHidden/>
    <w:locked/>
    <w:rsid w:val="0077188E"/>
    <w:rPr>
      <w:sz w:val="24"/>
      <w:szCs w:val="24"/>
      <w:lang w:val="ru-RU" w:eastAsia="ru-RU" w:bidi="ar-SA"/>
    </w:rPr>
  </w:style>
  <w:style w:type="paragraph" w:customStyle="1" w:styleId="aff0">
    <w:name w:val="_Формула"/>
    <w:basedOn w:val="a"/>
    <w:next w:val="ac"/>
    <w:link w:val="aff1"/>
    <w:qFormat/>
    <w:rsid w:val="00CC542E"/>
    <w:pPr>
      <w:tabs>
        <w:tab w:val="center" w:pos="4820"/>
        <w:tab w:val="right" w:pos="9638"/>
      </w:tabs>
      <w:ind w:firstLine="0"/>
    </w:pPr>
  </w:style>
  <w:style w:type="character" w:styleId="aff2">
    <w:name w:val="Placeholder Text"/>
    <w:basedOn w:val="a0"/>
    <w:uiPriority w:val="99"/>
    <w:semiHidden/>
    <w:rsid w:val="00CC542E"/>
    <w:rPr>
      <w:color w:val="808080"/>
    </w:rPr>
  </w:style>
  <w:style w:type="character" w:customStyle="1" w:styleId="aff1">
    <w:name w:val="_Формула Знак"/>
    <w:basedOn w:val="a0"/>
    <w:link w:val="aff0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_Текст.продолжение"/>
    <w:basedOn w:val="ac"/>
    <w:link w:val="aff4"/>
    <w:qFormat/>
    <w:rsid w:val="00CC542E"/>
    <w:pPr>
      <w:ind w:firstLine="0"/>
    </w:pPr>
  </w:style>
  <w:style w:type="paragraph" w:customStyle="1" w:styleId="aff5">
    <w:name w:val="_Формула.пояснение символов"/>
    <w:basedOn w:val="aff3"/>
    <w:link w:val="aff6"/>
    <w:qFormat/>
    <w:rsid w:val="00CC542E"/>
    <w:pPr>
      <w:tabs>
        <w:tab w:val="left" w:pos="567"/>
      </w:tabs>
    </w:pPr>
  </w:style>
  <w:style w:type="character" w:customStyle="1" w:styleId="ad">
    <w:name w:val="_Текст Знак"/>
    <w:basedOn w:val="a0"/>
    <w:link w:val="ac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_Текст.продолжение Знак"/>
    <w:basedOn w:val="ad"/>
    <w:link w:val="aff3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6">
    <w:name w:val="_Формула.пояснение символов Знак"/>
    <w:basedOn w:val="aff4"/>
    <w:link w:val="aff5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TOC Heading"/>
    <w:basedOn w:val="1"/>
    <w:next w:val="a"/>
    <w:uiPriority w:val="39"/>
    <w:unhideWhenUsed/>
    <w:qFormat/>
    <w:rsid w:val="00FA1619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31">
    <w:name w:val="toc 3"/>
    <w:basedOn w:val="a"/>
    <w:next w:val="a"/>
    <w:autoRedefine/>
    <w:uiPriority w:val="39"/>
    <w:unhideWhenUsed/>
    <w:rsid w:val="00904F9D"/>
    <w:pPr>
      <w:spacing w:after="100"/>
      <w:ind w:left="480"/>
    </w:pPr>
  </w:style>
  <w:style w:type="paragraph" w:styleId="aff8">
    <w:name w:val="List Paragraph"/>
    <w:basedOn w:val="a"/>
    <w:uiPriority w:val="34"/>
    <w:qFormat/>
    <w:rsid w:val="00904F9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C07AE-215A-4531-99D6-271A4CEBB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F8EC3582</Template>
  <TotalTime>130</TotalTime>
  <Pages>11</Pages>
  <Words>1275</Words>
  <Characters>7271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Пронин Леонид Сергеевич</cp:lastModifiedBy>
  <cp:revision>7</cp:revision>
  <cp:lastPrinted>2021-04-26T08:07:00Z</cp:lastPrinted>
  <dcterms:created xsi:type="dcterms:W3CDTF">2025-10-20T16:41:00Z</dcterms:created>
  <dcterms:modified xsi:type="dcterms:W3CDTF">2025-10-21T04:51:00Z</dcterms:modified>
</cp:coreProperties>
</file>