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62855C48" w:rsidR="004E41FC" w:rsidRPr="000445A9" w:rsidRDefault="000445A9" w:rsidP="004E41FC">
      <w:pPr>
        <w:ind w:firstLine="0"/>
        <w:jc w:val="center"/>
        <w:rPr>
          <w:sz w:val="28"/>
        </w:rPr>
      </w:pPr>
      <w:r>
        <w:rPr>
          <w:sz w:val="28"/>
        </w:rPr>
        <w:t>ОТЧЁТ ПО ЛАБОРАТОРНОЙ РАБОТЕ №</w:t>
      </w:r>
      <w:r w:rsidRPr="000445A9">
        <w:rPr>
          <w:sz w:val="28"/>
        </w:rPr>
        <w:t>4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1F86F1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77FB7444" w:rsidR="002E4613" w:rsidRPr="009C6A6E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9C6A6E" w:rsidRPr="009C6A6E">
        <w:rPr>
          <w:sz w:val="28"/>
        </w:rPr>
        <w:t>932323</w:t>
      </w:r>
    </w:p>
    <w:p w14:paraId="22EF4C84" w14:textId="476C1947" w:rsidR="004E41FC" w:rsidRPr="009C6A6E" w:rsidRDefault="009C6A6E" w:rsidP="004E41FC">
      <w:pPr>
        <w:ind w:left="5387" w:firstLine="0"/>
        <w:jc w:val="left"/>
        <w:rPr>
          <w:sz w:val="28"/>
        </w:rPr>
      </w:pPr>
      <w:r>
        <w:rPr>
          <w:sz w:val="28"/>
        </w:rPr>
        <w:t>Пронин Л.</w:t>
      </w: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7AAC8A35" w:rsidR="00841985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9C6A6E">
        <w:t>5</w:t>
      </w:r>
    </w:p>
    <w:p w14:paraId="48753C37" w14:textId="4E0AB3F9" w:rsidR="00F460A4" w:rsidRPr="009C6A6E" w:rsidRDefault="006B2F6B" w:rsidP="009C6A6E">
      <w:pPr>
        <w:pStyle w:val="af0"/>
        <w:spacing w:before="80"/>
        <w:textAlignment w:val="baseline"/>
        <w:rPr>
          <w:rFonts w:ascii="Times New Roman" w:hAnsi="Times New Roman" w:cs="Times New Roman"/>
        </w:rPr>
      </w:pPr>
      <w:r w:rsidRPr="006B2F6B">
        <w:rPr>
          <w:rFonts w:ascii="Times New Roman" w:hAnsi="Times New Roman" w:cs="Times New Roman"/>
          <w:b/>
        </w:rPr>
        <w:lastRenderedPageBreak/>
        <w:t xml:space="preserve">Задание </w:t>
      </w:r>
      <w:r w:rsidR="004E41FC" w:rsidRPr="006B2F6B">
        <w:rPr>
          <w:rFonts w:ascii="Times New Roman" w:hAnsi="Times New Roman" w:cs="Times New Roman"/>
          <w:b/>
        </w:rPr>
        <w:t>1.</w:t>
      </w:r>
      <w:r w:rsidR="004E41FC" w:rsidRPr="006B2F6B">
        <w:rPr>
          <w:rFonts w:ascii="Times New Roman" w:hAnsi="Times New Roman" w:cs="Times New Roman"/>
        </w:rPr>
        <w:t xml:space="preserve"> </w:t>
      </w:r>
      <w:r w:rsidR="009C6A6E" w:rsidRPr="009C6A6E">
        <w:rPr>
          <w:rFonts w:ascii="Times New Roman" w:hAnsi="Times New Roman" w:cs="Times New Roman"/>
          <w:b/>
          <w:bCs/>
        </w:rPr>
        <w:t xml:space="preserve">Вывести среднюю зарплату по каждому департаменту и сам </w:t>
      </w:r>
      <w:proofErr w:type="spellStart"/>
      <w:r w:rsidR="009C6A6E" w:rsidRPr="009C6A6E">
        <w:rPr>
          <w:rFonts w:ascii="Times New Roman" w:hAnsi="Times New Roman" w:cs="Times New Roman"/>
          <w:b/>
          <w:bCs/>
        </w:rPr>
        <w:t>департамент</w:t>
      </w:r>
      <w:proofErr w:type="gramStart"/>
      <w:r w:rsidR="009C6A6E" w:rsidRPr="009C6A6E">
        <w:rPr>
          <w:rFonts w:ascii="Times New Roman" w:hAnsi="Times New Roman" w:cs="Times New Roman"/>
          <w:b/>
          <w:bCs/>
        </w:rPr>
        <w:t>,в</w:t>
      </w:r>
      <w:proofErr w:type="spellEnd"/>
      <w:proofErr w:type="gramEnd"/>
      <w:r w:rsidR="009C6A6E" w:rsidRPr="009C6A6E">
        <w:rPr>
          <w:rFonts w:ascii="Times New Roman" w:hAnsi="Times New Roman" w:cs="Times New Roman"/>
          <w:b/>
          <w:bCs/>
        </w:rPr>
        <w:t xml:space="preserve"> котором число сотрудников больше 5, отсортируйте по убыванию средней заработной плате.</w:t>
      </w:r>
    </w:p>
    <w:p w14:paraId="71D8167B" w14:textId="77777777" w:rsidR="009C6A6E" w:rsidRPr="009C6A6E" w:rsidRDefault="009C6A6E" w:rsidP="009C6A6E">
      <w:pPr>
        <w:ind w:firstLine="0"/>
        <w:jc w:val="left"/>
        <w:rPr>
          <w:lang w:val="en-US"/>
        </w:rPr>
      </w:pPr>
      <w:r w:rsidRPr="009C6A6E">
        <w:rPr>
          <w:lang w:val="en-US"/>
        </w:rPr>
        <w:t xml:space="preserve">SELECT </w:t>
      </w:r>
      <w:proofErr w:type="gramStart"/>
      <w:r w:rsidRPr="009C6A6E">
        <w:rPr>
          <w:lang w:val="en-US"/>
        </w:rPr>
        <w:t>AVG(</w:t>
      </w:r>
      <w:proofErr w:type="gramEnd"/>
      <w:r w:rsidRPr="009C6A6E">
        <w:rPr>
          <w:lang w:val="en-US"/>
        </w:rPr>
        <w:t xml:space="preserve">salary) as </w:t>
      </w:r>
      <w:proofErr w:type="spellStart"/>
      <w:r w:rsidRPr="009C6A6E">
        <w:rPr>
          <w:lang w:val="en-US"/>
        </w:rPr>
        <w:t>avg_salary</w:t>
      </w:r>
      <w:proofErr w:type="spellEnd"/>
      <w:r w:rsidRPr="009C6A6E">
        <w:rPr>
          <w:lang w:val="en-US"/>
        </w:rPr>
        <w:t xml:space="preserve">, </w:t>
      </w:r>
      <w:proofErr w:type="spellStart"/>
      <w:r w:rsidRPr="009C6A6E">
        <w:rPr>
          <w:lang w:val="en-US"/>
        </w:rPr>
        <w:t>department_id</w:t>
      </w:r>
      <w:proofErr w:type="spellEnd"/>
    </w:p>
    <w:p w14:paraId="09E3519E" w14:textId="77777777" w:rsidR="009C6A6E" w:rsidRPr="009C6A6E" w:rsidRDefault="009C6A6E" w:rsidP="009C6A6E">
      <w:pPr>
        <w:ind w:firstLine="0"/>
        <w:jc w:val="left"/>
        <w:rPr>
          <w:lang w:val="en-US"/>
        </w:rPr>
      </w:pPr>
      <w:r w:rsidRPr="009C6A6E">
        <w:rPr>
          <w:lang w:val="en-US"/>
        </w:rPr>
        <w:t>FROM employees e</w:t>
      </w:r>
    </w:p>
    <w:p w14:paraId="70BEC149" w14:textId="77777777" w:rsidR="009C6A6E" w:rsidRPr="009C6A6E" w:rsidRDefault="009C6A6E" w:rsidP="009C6A6E">
      <w:pPr>
        <w:ind w:firstLine="0"/>
        <w:jc w:val="left"/>
        <w:rPr>
          <w:lang w:val="en-US"/>
        </w:rPr>
      </w:pPr>
      <w:r w:rsidRPr="009C6A6E">
        <w:rPr>
          <w:lang w:val="en-US"/>
        </w:rPr>
        <w:t xml:space="preserve">GROUP BY </w:t>
      </w:r>
      <w:proofErr w:type="spellStart"/>
      <w:r w:rsidRPr="009C6A6E">
        <w:rPr>
          <w:lang w:val="en-US"/>
        </w:rPr>
        <w:t>department_id</w:t>
      </w:r>
      <w:proofErr w:type="spellEnd"/>
    </w:p>
    <w:p w14:paraId="6109F1C6" w14:textId="77777777" w:rsidR="009C6A6E" w:rsidRPr="009C6A6E" w:rsidRDefault="009C6A6E" w:rsidP="009C6A6E">
      <w:pPr>
        <w:ind w:firstLine="0"/>
        <w:jc w:val="left"/>
        <w:rPr>
          <w:lang w:val="en-US"/>
        </w:rPr>
      </w:pPr>
      <w:r w:rsidRPr="009C6A6E">
        <w:rPr>
          <w:lang w:val="en-US"/>
        </w:rPr>
        <w:t xml:space="preserve">HAVING </w:t>
      </w:r>
      <w:proofErr w:type="gramStart"/>
      <w:r w:rsidRPr="009C6A6E">
        <w:rPr>
          <w:lang w:val="en-US"/>
        </w:rPr>
        <w:t>COUNT(</w:t>
      </w:r>
      <w:proofErr w:type="gramEnd"/>
      <w:r w:rsidRPr="009C6A6E">
        <w:rPr>
          <w:lang w:val="en-US"/>
        </w:rPr>
        <w:t xml:space="preserve">*) &gt; 5 </w:t>
      </w:r>
    </w:p>
    <w:p w14:paraId="5352D828" w14:textId="558D1444" w:rsidR="00784903" w:rsidRPr="009C6A6E" w:rsidRDefault="009C6A6E" w:rsidP="009C6A6E">
      <w:pPr>
        <w:ind w:firstLine="0"/>
        <w:jc w:val="left"/>
        <w:rPr>
          <w:lang w:val="en-US"/>
        </w:rPr>
      </w:pPr>
      <w:r w:rsidRPr="009C6A6E">
        <w:rPr>
          <w:lang w:val="en-US"/>
        </w:rPr>
        <w:t xml:space="preserve">ORDER BY </w:t>
      </w:r>
      <w:proofErr w:type="gramStart"/>
      <w:r w:rsidRPr="009C6A6E">
        <w:rPr>
          <w:lang w:val="en-US"/>
        </w:rPr>
        <w:t>AVG(</w:t>
      </w:r>
      <w:proofErr w:type="gramEnd"/>
      <w:r w:rsidRPr="009C6A6E">
        <w:rPr>
          <w:lang w:val="en-US"/>
        </w:rPr>
        <w:t>salary) DESC</w:t>
      </w:r>
    </w:p>
    <w:p w14:paraId="6DAAAA1E" w14:textId="77777777" w:rsidR="006B2F6B" w:rsidRPr="00EE23D0" w:rsidRDefault="006B2F6B" w:rsidP="00BA19D0">
      <w:pPr>
        <w:ind w:firstLine="0"/>
        <w:jc w:val="left"/>
        <w:rPr>
          <w:lang w:val="en-US"/>
        </w:rPr>
      </w:pPr>
    </w:p>
    <w:p w14:paraId="1FEF005D" w14:textId="24719DC9" w:rsidR="009C6A6E" w:rsidRDefault="009C6A6E" w:rsidP="00BA19D0">
      <w:pPr>
        <w:ind w:firstLine="0"/>
        <w:jc w:val="left"/>
      </w:pPr>
      <w:r>
        <w:rPr>
          <w:noProof/>
        </w:rPr>
        <w:drawing>
          <wp:inline distT="0" distB="0" distL="0" distR="0" wp14:anchorId="35BEEAEE" wp14:editId="50154FC4">
            <wp:extent cx="6120130" cy="3615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7E8" w14:textId="77777777" w:rsidR="009C6A6E" w:rsidRPr="009C6A6E" w:rsidRDefault="009C6A6E" w:rsidP="00BA19D0">
      <w:pPr>
        <w:ind w:firstLine="0"/>
        <w:jc w:val="left"/>
      </w:pPr>
    </w:p>
    <w:p w14:paraId="2CEA920F" w14:textId="7B287B34" w:rsidR="009C6A6E" w:rsidRDefault="009C6A6E" w:rsidP="009C6A6E">
      <w:pPr>
        <w:ind w:firstLine="0"/>
        <w:jc w:val="left"/>
        <w:rPr>
          <w:b/>
        </w:rPr>
      </w:pPr>
      <w:r>
        <w:rPr>
          <w:b/>
        </w:rPr>
        <w:t xml:space="preserve">Задание 2. </w:t>
      </w:r>
      <w:r w:rsidRPr="009C6A6E">
        <w:rPr>
          <w:b/>
        </w:rPr>
        <w:t>Вывести количество сотрудников, которые были трудоустроены после 1990 года, сгруппировав их по должностям</w:t>
      </w:r>
      <w:r>
        <w:rPr>
          <w:b/>
        </w:rPr>
        <w:t>.</w:t>
      </w:r>
    </w:p>
    <w:p w14:paraId="312E7367" w14:textId="4AC2C41E" w:rsidR="009C6A6E" w:rsidRPr="009C6A6E" w:rsidRDefault="009C6A6E" w:rsidP="009C6A6E">
      <w:pPr>
        <w:ind w:firstLine="0"/>
        <w:jc w:val="left"/>
        <w:rPr>
          <w:bCs/>
          <w:lang w:val="en-US"/>
        </w:rPr>
      </w:pPr>
      <w:r w:rsidRPr="009C6A6E">
        <w:rPr>
          <w:bCs/>
          <w:lang w:val="en-US"/>
        </w:rPr>
        <w:t xml:space="preserve">SELECT </w:t>
      </w:r>
      <w:proofErr w:type="spellStart"/>
      <w:r w:rsidRPr="009C6A6E">
        <w:rPr>
          <w:bCs/>
          <w:lang w:val="en-US"/>
        </w:rPr>
        <w:t>job_id</w:t>
      </w:r>
      <w:proofErr w:type="spellEnd"/>
      <w:r w:rsidRPr="009C6A6E">
        <w:rPr>
          <w:bCs/>
          <w:lang w:val="en-US"/>
        </w:rPr>
        <w:t xml:space="preserve">, </w:t>
      </w:r>
      <w:proofErr w:type="gramStart"/>
      <w:r w:rsidRPr="009C6A6E">
        <w:rPr>
          <w:bCs/>
          <w:lang w:val="en-US"/>
        </w:rPr>
        <w:t>COUNT(</w:t>
      </w:r>
      <w:proofErr w:type="spellStart"/>
      <w:proofErr w:type="gramEnd"/>
      <w:r w:rsidRPr="009C6A6E">
        <w:rPr>
          <w:bCs/>
          <w:lang w:val="en-US"/>
        </w:rPr>
        <w:t>employee_id</w:t>
      </w:r>
      <w:proofErr w:type="spellEnd"/>
      <w:r w:rsidRPr="009C6A6E">
        <w:rPr>
          <w:bCs/>
          <w:lang w:val="en-US"/>
        </w:rPr>
        <w:t xml:space="preserve">) as </w:t>
      </w:r>
      <w:proofErr w:type="spellStart"/>
      <w:r w:rsidRPr="009C6A6E">
        <w:rPr>
          <w:bCs/>
          <w:lang w:val="en-US"/>
        </w:rPr>
        <w:t>count_employees</w:t>
      </w:r>
      <w:proofErr w:type="spellEnd"/>
    </w:p>
    <w:p w14:paraId="5E0DFD13" w14:textId="77777777" w:rsidR="009C6A6E" w:rsidRPr="009C6A6E" w:rsidRDefault="009C6A6E" w:rsidP="009C6A6E">
      <w:pPr>
        <w:ind w:firstLine="0"/>
        <w:jc w:val="left"/>
        <w:rPr>
          <w:bCs/>
          <w:lang w:val="en-US"/>
        </w:rPr>
      </w:pPr>
      <w:r w:rsidRPr="009C6A6E">
        <w:rPr>
          <w:bCs/>
          <w:lang w:val="en-US"/>
        </w:rPr>
        <w:t>FROM employees e</w:t>
      </w:r>
    </w:p>
    <w:p w14:paraId="59B2A6C1" w14:textId="77777777" w:rsidR="009C6A6E" w:rsidRPr="009C6A6E" w:rsidRDefault="009C6A6E" w:rsidP="009C6A6E">
      <w:pPr>
        <w:ind w:firstLine="0"/>
        <w:jc w:val="left"/>
        <w:rPr>
          <w:bCs/>
          <w:lang w:val="en-US"/>
        </w:rPr>
      </w:pPr>
      <w:r w:rsidRPr="009C6A6E">
        <w:rPr>
          <w:bCs/>
          <w:lang w:val="en-US"/>
        </w:rPr>
        <w:t xml:space="preserve">WHERE </w:t>
      </w:r>
      <w:proofErr w:type="spellStart"/>
      <w:r w:rsidRPr="009C6A6E">
        <w:rPr>
          <w:bCs/>
          <w:lang w:val="en-US"/>
        </w:rPr>
        <w:t>hire_date</w:t>
      </w:r>
      <w:proofErr w:type="spellEnd"/>
      <w:r w:rsidRPr="009C6A6E">
        <w:rPr>
          <w:bCs/>
          <w:lang w:val="en-US"/>
        </w:rPr>
        <w:t xml:space="preserve"> &gt; '1990-12-31'</w:t>
      </w:r>
    </w:p>
    <w:p w14:paraId="35B426AF" w14:textId="77777777" w:rsidR="009C6A6E" w:rsidRPr="009C6A6E" w:rsidRDefault="009C6A6E" w:rsidP="009C6A6E">
      <w:pPr>
        <w:ind w:firstLine="0"/>
        <w:jc w:val="left"/>
        <w:rPr>
          <w:bCs/>
          <w:lang w:val="en-US"/>
        </w:rPr>
      </w:pPr>
      <w:r w:rsidRPr="009C6A6E">
        <w:rPr>
          <w:bCs/>
          <w:lang w:val="en-US"/>
        </w:rPr>
        <w:t>GROUP BY job_id</w:t>
      </w:r>
    </w:p>
    <w:p w14:paraId="1459A672" w14:textId="652A84AE" w:rsidR="009C6A6E" w:rsidRPr="009C6A6E" w:rsidRDefault="009C6A6E" w:rsidP="009C6A6E">
      <w:pPr>
        <w:ind w:firstLine="0"/>
        <w:jc w:val="left"/>
        <w:rPr>
          <w:bCs/>
          <w:lang w:val="en-US"/>
        </w:rPr>
      </w:pPr>
      <w:r w:rsidRPr="009C6A6E">
        <w:rPr>
          <w:bCs/>
          <w:lang w:val="en-US"/>
        </w:rPr>
        <w:lastRenderedPageBreak/>
        <w:t>ORDER BY job_id</w:t>
      </w:r>
      <w:r w:rsidRPr="009C6A6E">
        <w:rPr>
          <w:bCs/>
          <w:lang w:val="en-US"/>
        </w:rPr>
        <w:br/>
      </w:r>
      <w:r w:rsidRPr="009C6A6E"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2B30FF66" wp14:editId="335C68AD">
            <wp:extent cx="6120130" cy="362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ABE" w14:textId="77777777" w:rsidR="009C6A6E" w:rsidRPr="00EE23D0" w:rsidRDefault="009C6A6E" w:rsidP="00BA19D0">
      <w:pPr>
        <w:ind w:firstLine="0"/>
        <w:jc w:val="left"/>
        <w:rPr>
          <w:b/>
          <w:lang w:val="en-US"/>
        </w:rPr>
      </w:pPr>
    </w:p>
    <w:p w14:paraId="113089EF" w14:textId="77777777" w:rsidR="009C6A6E" w:rsidRPr="00EE23D0" w:rsidRDefault="009C6A6E" w:rsidP="00BA19D0">
      <w:pPr>
        <w:ind w:firstLine="0"/>
        <w:jc w:val="left"/>
        <w:rPr>
          <w:b/>
          <w:lang w:val="en-US"/>
        </w:rPr>
      </w:pPr>
    </w:p>
    <w:p w14:paraId="39FB675F" w14:textId="77777777" w:rsidR="009C6A6E" w:rsidRPr="00EE23D0" w:rsidRDefault="009C6A6E" w:rsidP="00BA19D0">
      <w:pPr>
        <w:ind w:firstLine="0"/>
        <w:jc w:val="left"/>
        <w:rPr>
          <w:b/>
          <w:lang w:val="en-US"/>
        </w:rPr>
      </w:pPr>
    </w:p>
    <w:p w14:paraId="7131878F" w14:textId="062AA0A7" w:rsidR="009C6A6E" w:rsidRDefault="009C6A6E" w:rsidP="009C6A6E">
      <w:pPr>
        <w:ind w:firstLine="0"/>
        <w:jc w:val="left"/>
        <w:rPr>
          <w:b/>
        </w:rPr>
      </w:pPr>
      <w:r>
        <w:rPr>
          <w:b/>
        </w:rPr>
        <w:t xml:space="preserve">Задание 3. </w:t>
      </w:r>
      <w:r w:rsidRPr="009C6A6E">
        <w:rPr>
          <w:b/>
        </w:rPr>
        <w:t>Вывести для каждого отдела: информацию о сотрудниках через запятую, в виде фамилия// job_id//salary//</w:t>
      </w:r>
      <w:r>
        <w:rPr>
          <w:b/>
        </w:rPr>
        <w:t xml:space="preserve"> </w:t>
      </w:r>
      <w:r w:rsidRPr="009C6A6E">
        <w:rPr>
          <w:b/>
        </w:rPr>
        <w:t>в одном столбце, минимальную, максимальную зарплату и среднюю зарплату в других столбцах.</w:t>
      </w:r>
    </w:p>
    <w:p w14:paraId="390CC63B" w14:textId="77777777" w:rsidR="009C6A6E" w:rsidRDefault="009C6A6E" w:rsidP="00BA19D0">
      <w:pPr>
        <w:ind w:firstLine="0"/>
        <w:jc w:val="left"/>
        <w:rPr>
          <w:b/>
        </w:rPr>
      </w:pPr>
    </w:p>
    <w:p w14:paraId="078C4860" w14:textId="77777777" w:rsidR="00EE23D0" w:rsidRPr="00EE23D0" w:rsidRDefault="00EE23D0" w:rsidP="00EE23D0">
      <w:pPr>
        <w:ind w:firstLine="0"/>
        <w:jc w:val="left"/>
        <w:rPr>
          <w:bCs/>
          <w:lang w:val="en-US"/>
        </w:rPr>
      </w:pPr>
      <w:r w:rsidRPr="00EE23D0">
        <w:rPr>
          <w:bCs/>
          <w:lang w:val="en-US"/>
        </w:rPr>
        <w:t>SELECT</w:t>
      </w:r>
    </w:p>
    <w:p w14:paraId="2BC15176" w14:textId="77777777" w:rsidR="00EE23D0" w:rsidRPr="00EE23D0" w:rsidRDefault="00EE23D0" w:rsidP="00EE23D0">
      <w:pPr>
        <w:ind w:firstLine="0"/>
        <w:jc w:val="left"/>
        <w:rPr>
          <w:bCs/>
          <w:lang w:val="en-US"/>
        </w:rPr>
      </w:pPr>
      <w:r w:rsidRPr="00EE23D0">
        <w:rPr>
          <w:bCs/>
          <w:lang w:val="en-US"/>
        </w:rPr>
        <w:t xml:space="preserve">    STRING_</w:t>
      </w:r>
      <w:proofErr w:type="gramStart"/>
      <w:r w:rsidRPr="00EE23D0">
        <w:rPr>
          <w:bCs/>
          <w:lang w:val="en-US"/>
        </w:rPr>
        <w:t>AGG(</w:t>
      </w:r>
      <w:proofErr w:type="spellStart"/>
      <w:proofErr w:type="gramEnd"/>
      <w:r w:rsidRPr="00EE23D0">
        <w:rPr>
          <w:bCs/>
          <w:lang w:val="en-US"/>
        </w:rPr>
        <w:t>last_name</w:t>
      </w:r>
      <w:proofErr w:type="spellEnd"/>
      <w:r w:rsidRPr="00EE23D0">
        <w:rPr>
          <w:bCs/>
          <w:lang w:val="en-US"/>
        </w:rPr>
        <w:t xml:space="preserve"> || ' // ' || job_id || '//' || salary, ', ') AS </w:t>
      </w:r>
      <w:proofErr w:type="spellStart"/>
      <w:r w:rsidRPr="00EE23D0">
        <w:rPr>
          <w:bCs/>
          <w:lang w:val="en-US"/>
        </w:rPr>
        <w:t>employees_info</w:t>
      </w:r>
      <w:proofErr w:type="spellEnd"/>
      <w:r w:rsidRPr="00EE23D0">
        <w:rPr>
          <w:bCs/>
          <w:lang w:val="en-US"/>
        </w:rPr>
        <w:t>,</w:t>
      </w:r>
    </w:p>
    <w:p w14:paraId="325ED364" w14:textId="77777777" w:rsidR="00EE23D0" w:rsidRPr="00EE23D0" w:rsidRDefault="00EE23D0" w:rsidP="00EE23D0">
      <w:pPr>
        <w:ind w:firstLine="0"/>
        <w:jc w:val="left"/>
        <w:rPr>
          <w:bCs/>
          <w:lang w:val="en-US"/>
        </w:rPr>
      </w:pPr>
      <w:r w:rsidRPr="00EE23D0">
        <w:rPr>
          <w:bCs/>
          <w:lang w:val="en-US"/>
        </w:rPr>
        <w:t xml:space="preserve">    </w:t>
      </w:r>
      <w:proofErr w:type="gramStart"/>
      <w:r w:rsidRPr="00EE23D0">
        <w:rPr>
          <w:bCs/>
          <w:lang w:val="en-US"/>
        </w:rPr>
        <w:t>MIN(</w:t>
      </w:r>
      <w:proofErr w:type="gramEnd"/>
      <w:r w:rsidRPr="00EE23D0">
        <w:rPr>
          <w:bCs/>
          <w:lang w:val="en-US"/>
        </w:rPr>
        <w:t xml:space="preserve">salary) AS </w:t>
      </w:r>
      <w:proofErr w:type="spellStart"/>
      <w:r w:rsidRPr="00EE23D0">
        <w:rPr>
          <w:bCs/>
          <w:lang w:val="en-US"/>
        </w:rPr>
        <w:t>min_salary</w:t>
      </w:r>
      <w:proofErr w:type="spellEnd"/>
      <w:r w:rsidRPr="00EE23D0">
        <w:rPr>
          <w:bCs/>
          <w:lang w:val="en-US"/>
        </w:rPr>
        <w:t>,</w:t>
      </w:r>
    </w:p>
    <w:p w14:paraId="7AE06DA7" w14:textId="77777777" w:rsidR="00EE23D0" w:rsidRPr="00EE23D0" w:rsidRDefault="00EE23D0" w:rsidP="00EE23D0">
      <w:pPr>
        <w:ind w:firstLine="0"/>
        <w:jc w:val="left"/>
        <w:rPr>
          <w:bCs/>
          <w:lang w:val="en-US"/>
        </w:rPr>
      </w:pPr>
      <w:r w:rsidRPr="00EE23D0">
        <w:rPr>
          <w:bCs/>
          <w:lang w:val="en-US"/>
        </w:rPr>
        <w:t xml:space="preserve">    </w:t>
      </w:r>
      <w:proofErr w:type="gramStart"/>
      <w:r w:rsidRPr="00EE23D0">
        <w:rPr>
          <w:bCs/>
          <w:lang w:val="en-US"/>
        </w:rPr>
        <w:t>MAX(</w:t>
      </w:r>
      <w:proofErr w:type="gramEnd"/>
      <w:r w:rsidRPr="00EE23D0">
        <w:rPr>
          <w:bCs/>
          <w:lang w:val="en-US"/>
        </w:rPr>
        <w:t xml:space="preserve">salary) AS </w:t>
      </w:r>
      <w:proofErr w:type="spellStart"/>
      <w:r w:rsidRPr="00EE23D0">
        <w:rPr>
          <w:bCs/>
          <w:lang w:val="en-US"/>
        </w:rPr>
        <w:t>max_salary</w:t>
      </w:r>
      <w:proofErr w:type="spellEnd"/>
      <w:r w:rsidRPr="00EE23D0">
        <w:rPr>
          <w:bCs/>
          <w:lang w:val="en-US"/>
        </w:rPr>
        <w:t>,</w:t>
      </w:r>
    </w:p>
    <w:p w14:paraId="0EDBA711" w14:textId="77777777" w:rsidR="00EE23D0" w:rsidRPr="00EE23D0" w:rsidRDefault="00EE23D0" w:rsidP="00EE23D0">
      <w:pPr>
        <w:ind w:firstLine="0"/>
        <w:jc w:val="left"/>
        <w:rPr>
          <w:bCs/>
          <w:lang w:val="en-US"/>
        </w:rPr>
      </w:pPr>
      <w:r w:rsidRPr="00EE23D0">
        <w:rPr>
          <w:bCs/>
          <w:lang w:val="en-US"/>
        </w:rPr>
        <w:t xml:space="preserve">    </w:t>
      </w:r>
      <w:proofErr w:type="gramStart"/>
      <w:r w:rsidRPr="00EE23D0">
        <w:rPr>
          <w:bCs/>
          <w:lang w:val="en-US"/>
        </w:rPr>
        <w:t>ROUND(</w:t>
      </w:r>
      <w:proofErr w:type="gramEnd"/>
      <w:r w:rsidRPr="00EE23D0">
        <w:rPr>
          <w:bCs/>
          <w:lang w:val="en-US"/>
        </w:rPr>
        <w:t xml:space="preserve">AVG(salary)) AS </w:t>
      </w:r>
      <w:proofErr w:type="spellStart"/>
      <w:r w:rsidRPr="00EE23D0">
        <w:rPr>
          <w:bCs/>
          <w:lang w:val="en-US"/>
        </w:rPr>
        <w:t>avg_salary</w:t>
      </w:r>
      <w:proofErr w:type="spellEnd"/>
    </w:p>
    <w:p w14:paraId="1BA4F359" w14:textId="77777777" w:rsidR="00EE23D0" w:rsidRPr="00EE23D0" w:rsidRDefault="00EE23D0" w:rsidP="00EE23D0">
      <w:pPr>
        <w:ind w:firstLine="0"/>
        <w:jc w:val="left"/>
        <w:rPr>
          <w:bCs/>
          <w:lang w:val="en-US"/>
        </w:rPr>
      </w:pPr>
      <w:r w:rsidRPr="00EE23D0">
        <w:rPr>
          <w:bCs/>
          <w:lang w:val="en-US"/>
        </w:rPr>
        <w:t>FROM employees</w:t>
      </w:r>
    </w:p>
    <w:p w14:paraId="1C743D9D" w14:textId="22184B57" w:rsidR="009C6A6E" w:rsidRDefault="00EE23D0" w:rsidP="00EE23D0">
      <w:pPr>
        <w:ind w:firstLine="0"/>
        <w:jc w:val="left"/>
        <w:rPr>
          <w:bCs/>
          <w:lang w:val="en-US"/>
        </w:rPr>
      </w:pPr>
      <w:r w:rsidRPr="00EE23D0">
        <w:rPr>
          <w:bCs/>
          <w:lang w:val="en-US"/>
        </w:rPr>
        <w:t xml:space="preserve">GROUP BY </w:t>
      </w:r>
      <w:proofErr w:type="spellStart"/>
      <w:r w:rsidRPr="00EE23D0">
        <w:rPr>
          <w:bCs/>
          <w:lang w:val="en-US"/>
        </w:rPr>
        <w:t>department_id</w:t>
      </w:r>
      <w:proofErr w:type="spellEnd"/>
    </w:p>
    <w:p w14:paraId="71F1A061" w14:textId="77777777" w:rsidR="00EE23D0" w:rsidRDefault="00EE23D0" w:rsidP="00EE23D0">
      <w:pPr>
        <w:ind w:firstLine="0"/>
        <w:jc w:val="left"/>
        <w:rPr>
          <w:bCs/>
          <w:lang w:val="en-US"/>
        </w:rPr>
      </w:pPr>
    </w:p>
    <w:p w14:paraId="443426D5" w14:textId="274733F0" w:rsidR="00EE23D0" w:rsidRPr="00EE23D0" w:rsidRDefault="00EE23D0" w:rsidP="00EE23D0">
      <w:pPr>
        <w:ind w:firstLine="0"/>
        <w:jc w:val="left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1A04943" wp14:editId="6C0949E9">
            <wp:extent cx="6120130" cy="3223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25ED" w14:textId="77777777" w:rsidR="009C6A6E" w:rsidRPr="009C6A6E" w:rsidRDefault="009C6A6E" w:rsidP="00BA19D0">
      <w:pPr>
        <w:ind w:firstLine="0"/>
        <w:jc w:val="left"/>
        <w:rPr>
          <w:b/>
          <w:lang w:val="en-US"/>
        </w:rPr>
      </w:pPr>
    </w:p>
    <w:p w14:paraId="47C68E23" w14:textId="77777777" w:rsidR="009C6A6E" w:rsidRPr="009C6A6E" w:rsidRDefault="009C6A6E" w:rsidP="00BA19D0">
      <w:pPr>
        <w:ind w:firstLine="0"/>
        <w:jc w:val="left"/>
        <w:rPr>
          <w:b/>
          <w:lang w:val="en-US"/>
        </w:rPr>
      </w:pPr>
    </w:p>
    <w:p w14:paraId="0311B9FF" w14:textId="77777777" w:rsidR="009C6A6E" w:rsidRPr="009C6A6E" w:rsidRDefault="009C6A6E" w:rsidP="00BA19D0">
      <w:pPr>
        <w:ind w:firstLine="0"/>
        <w:jc w:val="left"/>
        <w:rPr>
          <w:b/>
          <w:lang w:val="en-US"/>
        </w:rPr>
      </w:pPr>
    </w:p>
    <w:p w14:paraId="103E938D" w14:textId="77777777" w:rsidR="009C6A6E" w:rsidRPr="009C6A6E" w:rsidRDefault="009C6A6E" w:rsidP="00BA19D0">
      <w:pPr>
        <w:ind w:firstLine="0"/>
        <w:jc w:val="left"/>
        <w:rPr>
          <w:b/>
          <w:lang w:val="en-US"/>
        </w:rPr>
      </w:pPr>
    </w:p>
    <w:p w14:paraId="1BB79D88" w14:textId="0E0E170A" w:rsidR="009C6A6E" w:rsidRPr="00755920" w:rsidRDefault="00EE23D0" w:rsidP="007A0DE3">
      <w:pPr>
        <w:ind w:firstLine="0"/>
        <w:jc w:val="left"/>
        <w:rPr>
          <w:b/>
        </w:rPr>
      </w:pPr>
      <w:r>
        <w:rPr>
          <w:b/>
        </w:rPr>
        <w:t xml:space="preserve">Задание 4. </w:t>
      </w:r>
      <w:r w:rsidR="007A0DE3" w:rsidRPr="007A0DE3">
        <w:rPr>
          <w:b/>
        </w:rPr>
        <w:t>Вывести количество сотрудников менеджера, средняя зарплата которых находится в диапазоне от 3000 до 7000, отсортировать этот столбец по возрастанию</w:t>
      </w:r>
    </w:p>
    <w:p w14:paraId="21F68F71" w14:textId="77777777" w:rsidR="007A0DE3" w:rsidRPr="00755920" w:rsidRDefault="007A0DE3" w:rsidP="007A0DE3">
      <w:pPr>
        <w:ind w:firstLine="0"/>
        <w:jc w:val="left"/>
        <w:rPr>
          <w:b/>
        </w:rPr>
      </w:pPr>
    </w:p>
    <w:p w14:paraId="58AF822F" w14:textId="77777777" w:rsidR="007A0DE3" w:rsidRPr="007A0DE3" w:rsidRDefault="007A0DE3" w:rsidP="007A0DE3">
      <w:pPr>
        <w:ind w:firstLine="0"/>
        <w:jc w:val="left"/>
        <w:rPr>
          <w:bCs/>
          <w:lang w:val="en-US"/>
        </w:rPr>
      </w:pPr>
      <w:r w:rsidRPr="007A0DE3">
        <w:rPr>
          <w:bCs/>
          <w:lang w:val="en-US"/>
        </w:rPr>
        <w:t xml:space="preserve">SELECT </w:t>
      </w:r>
      <w:proofErr w:type="gramStart"/>
      <w:r w:rsidRPr="007A0DE3">
        <w:rPr>
          <w:bCs/>
          <w:lang w:val="en-US"/>
        </w:rPr>
        <w:t>COUNT(</w:t>
      </w:r>
      <w:proofErr w:type="spellStart"/>
      <w:proofErr w:type="gramEnd"/>
      <w:r w:rsidRPr="007A0DE3">
        <w:rPr>
          <w:bCs/>
          <w:lang w:val="en-US"/>
        </w:rPr>
        <w:t>manager_id</w:t>
      </w:r>
      <w:proofErr w:type="spellEnd"/>
      <w:r w:rsidRPr="007A0DE3">
        <w:rPr>
          <w:bCs/>
          <w:lang w:val="en-US"/>
        </w:rPr>
        <w:t xml:space="preserve">) as </w:t>
      </w:r>
      <w:proofErr w:type="spellStart"/>
      <w:r w:rsidRPr="007A0DE3">
        <w:rPr>
          <w:bCs/>
          <w:lang w:val="en-US"/>
        </w:rPr>
        <w:t>count_manager</w:t>
      </w:r>
      <w:proofErr w:type="spellEnd"/>
      <w:r w:rsidRPr="007A0DE3">
        <w:rPr>
          <w:bCs/>
          <w:lang w:val="en-US"/>
        </w:rPr>
        <w:t xml:space="preserve">, ROUND(AVG(salary)) as </w:t>
      </w:r>
      <w:proofErr w:type="spellStart"/>
      <w:r w:rsidRPr="007A0DE3">
        <w:rPr>
          <w:bCs/>
          <w:lang w:val="en-US"/>
        </w:rPr>
        <w:t>avg_salary</w:t>
      </w:r>
      <w:proofErr w:type="spellEnd"/>
    </w:p>
    <w:p w14:paraId="602235B1" w14:textId="77777777" w:rsidR="007A0DE3" w:rsidRPr="007A0DE3" w:rsidRDefault="007A0DE3" w:rsidP="007A0DE3">
      <w:pPr>
        <w:ind w:firstLine="0"/>
        <w:jc w:val="left"/>
        <w:rPr>
          <w:bCs/>
          <w:lang w:val="en-US"/>
        </w:rPr>
      </w:pPr>
      <w:r w:rsidRPr="007A0DE3">
        <w:rPr>
          <w:bCs/>
          <w:lang w:val="en-US"/>
        </w:rPr>
        <w:t>FROM employees e</w:t>
      </w:r>
    </w:p>
    <w:p w14:paraId="1B72A15E" w14:textId="77777777" w:rsidR="007A0DE3" w:rsidRPr="007A0DE3" w:rsidRDefault="007A0DE3" w:rsidP="007A0DE3">
      <w:pPr>
        <w:ind w:firstLine="0"/>
        <w:jc w:val="left"/>
        <w:rPr>
          <w:bCs/>
          <w:lang w:val="en-US"/>
        </w:rPr>
      </w:pPr>
      <w:r w:rsidRPr="007A0DE3">
        <w:rPr>
          <w:bCs/>
          <w:lang w:val="en-US"/>
        </w:rPr>
        <w:t xml:space="preserve">GROUP BY </w:t>
      </w:r>
      <w:proofErr w:type="spellStart"/>
      <w:r w:rsidRPr="007A0DE3">
        <w:rPr>
          <w:bCs/>
          <w:lang w:val="en-US"/>
        </w:rPr>
        <w:t>manager_id</w:t>
      </w:r>
      <w:proofErr w:type="spellEnd"/>
    </w:p>
    <w:p w14:paraId="17A5535D" w14:textId="77777777" w:rsidR="007A0DE3" w:rsidRPr="007A0DE3" w:rsidRDefault="007A0DE3" w:rsidP="007A0DE3">
      <w:pPr>
        <w:ind w:firstLine="0"/>
        <w:jc w:val="left"/>
        <w:rPr>
          <w:bCs/>
          <w:lang w:val="en-US"/>
        </w:rPr>
      </w:pPr>
      <w:r w:rsidRPr="007A0DE3">
        <w:rPr>
          <w:bCs/>
          <w:lang w:val="en-US"/>
        </w:rPr>
        <w:t xml:space="preserve">HAVING </w:t>
      </w:r>
      <w:proofErr w:type="gramStart"/>
      <w:r w:rsidRPr="007A0DE3">
        <w:rPr>
          <w:bCs/>
          <w:lang w:val="en-US"/>
        </w:rPr>
        <w:t>AVG(</w:t>
      </w:r>
      <w:proofErr w:type="gramEnd"/>
      <w:r w:rsidRPr="007A0DE3">
        <w:rPr>
          <w:bCs/>
          <w:lang w:val="en-US"/>
        </w:rPr>
        <w:t>salary) BETWEEN 3000 AND 7000</w:t>
      </w:r>
    </w:p>
    <w:p w14:paraId="436F9049" w14:textId="3C7BE3D0" w:rsidR="007A0DE3" w:rsidRDefault="007A0DE3" w:rsidP="007A0DE3">
      <w:pPr>
        <w:ind w:firstLine="0"/>
        <w:jc w:val="left"/>
        <w:rPr>
          <w:bCs/>
          <w:lang w:val="en-US"/>
        </w:rPr>
      </w:pPr>
      <w:r w:rsidRPr="007A0DE3">
        <w:rPr>
          <w:bCs/>
          <w:lang w:val="en-US"/>
        </w:rPr>
        <w:t xml:space="preserve">ORDER BY </w:t>
      </w:r>
      <w:proofErr w:type="gramStart"/>
      <w:r w:rsidRPr="007A0DE3">
        <w:rPr>
          <w:bCs/>
          <w:lang w:val="en-US"/>
        </w:rPr>
        <w:t>COUNT(</w:t>
      </w:r>
      <w:proofErr w:type="gramEnd"/>
      <w:r w:rsidRPr="007A0DE3">
        <w:rPr>
          <w:bCs/>
          <w:lang w:val="en-US"/>
        </w:rPr>
        <w:t>*)</w:t>
      </w:r>
    </w:p>
    <w:p w14:paraId="5221DF32" w14:textId="77777777" w:rsidR="007A0DE3" w:rsidRDefault="007A0DE3" w:rsidP="007A0DE3">
      <w:pPr>
        <w:ind w:firstLine="0"/>
        <w:jc w:val="left"/>
        <w:rPr>
          <w:bCs/>
          <w:lang w:val="en-US"/>
        </w:rPr>
      </w:pPr>
    </w:p>
    <w:p w14:paraId="55EA04F7" w14:textId="0F867D9F" w:rsidR="007A0DE3" w:rsidRPr="007A0DE3" w:rsidRDefault="007A0DE3" w:rsidP="007A0DE3">
      <w:pPr>
        <w:ind w:firstLine="0"/>
        <w:jc w:val="left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58DECF1" wp14:editId="572D4D4A">
            <wp:extent cx="6120130" cy="3755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829" w14:textId="77777777" w:rsidR="00EE23D0" w:rsidRPr="00EE23D0" w:rsidRDefault="00EE23D0" w:rsidP="00BA19D0">
      <w:pPr>
        <w:ind w:firstLine="0"/>
        <w:jc w:val="left"/>
        <w:rPr>
          <w:b/>
        </w:rPr>
      </w:pPr>
    </w:p>
    <w:p w14:paraId="551E6EAF" w14:textId="77777777" w:rsidR="009C6A6E" w:rsidRPr="007A0DE3" w:rsidRDefault="009C6A6E" w:rsidP="00BA19D0">
      <w:pPr>
        <w:ind w:firstLine="0"/>
        <w:jc w:val="left"/>
        <w:rPr>
          <w:b/>
        </w:rPr>
      </w:pPr>
    </w:p>
    <w:p w14:paraId="26BBD0D5" w14:textId="77777777" w:rsidR="009C6A6E" w:rsidRPr="007A0DE3" w:rsidRDefault="009C6A6E" w:rsidP="00BA19D0">
      <w:pPr>
        <w:ind w:firstLine="0"/>
        <w:jc w:val="left"/>
        <w:rPr>
          <w:b/>
        </w:rPr>
      </w:pPr>
    </w:p>
    <w:p w14:paraId="5E94F9EF" w14:textId="77777777" w:rsidR="009C6A6E" w:rsidRPr="007A0DE3" w:rsidRDefault="009C6A6E" w:rsidP="00BA19D0">
      <w:pPr>
        <w:ind w:firstLine="0"/>
        <w:jc w:val="left"/>
        <w:rPr>
          <w:b/>
        </w:rPr>
      </w:pPr>
    </w:p>
    <w:p w14:paraId="3AD10EF3" w14:textId="77777777" w:rsidR="009C6A6E" w:rsidRDefault="009C6A6E" w:rsidP="00BA19D0">
      <w:pPr>
        <w:ind w:firstLine="0"/>
        <w:jc w:val="left"/>
        <w:rPr>
          <w:b/>
          <w:lang w:val="en-US"/>
        </w:rPr>
      </w:pPr>
    </w:p>
    <w:p w14:paraId="5727786A" w14:textId="4FA55BCB" w:rsidR="007A0DE3" w:rsidRPr="00755920" w:rsidRDefault="00755920" w:rsidP="00BA19D0">
      <w:pPr>
        <w:ind w:firstLine="0"/>
        <w:jc w:val="left"/>
        <w:rPr>
          <w:b/>
        </w:rPr>
      </w:pPr>
      <w:r>
        <w:rPr>
          <w:b/>
        </w:rPr>
        <w:t xml:space="preserve">Задание 5. </w:t>
      </w:r>
      <w:r w:rsidRPr="00755920">
        <w:rPr>
          <w:b/>
        </w:rPr>
        <w:t>Для каждого отдела вывести "</w:t>
      </w:r>
      <w:proofErr w:type="spellStart"/>
      <w:r w:rsidRPr="00755920">
        <w:rPr>
          <w:b/>
        </w:rPr>
        <w:t>department_id</w:t>
      </w:r>
      <w:proofErr w:type="spellEnd"/>
      <w:r w:rsidRPr="00755920">
        <w:rPr>
          <w:b/>
        </w:rPr>
        <w:t>-количество сотрудников" в одном столбце, если средняя зарплата сотрудников этого отдела (второй столбец) менее 6000, вывести всех сотрудников в третьем столбце.</w:t>
      </w:r>
    </w:p>
    <w:p w14:paraId="527AA6D4" w14:textId="77777777" w:rsidR="007A0DE3" w:rsidRPr="00755920" w:rsidRDefault="007A0DE3" w:rsidP="00BA19D0">
      <w:pPr>
        <w:ind w:firstLine="0"/>
        <w:jc w:val="left"/>
        <w:rPr>
          <w:b/>
        </w:rPr>
      </w:pPr>
    </w:p>
    <w:p w14:paraId="77EDE4CC" w14:textId="77777777" w:rsidR="00755920" w:rsidRPr="00755920" w:rsidRDefault="00755920" w:rsidP="00755920">
      <w:pPr>
        <w:ind w:firstLine="0"/>
        <w:jc w:val="left"/>
        <w:rPr>
          <w:bCs/>
          <w:lang w:val="en-US"/>
        </w:rPr>
      </w:pPr>
      <w:r w:rsidRPr="00755920">
        <w:rPr>
          <w:bCs/>
          <w:lang w:val="en-US"/>
        </w:rPr>
        <w:t xml:space="preserve">SELECT </w:t>
      </w:r>
      <w:proofErr w:type="gramStart"/>
      <w:r w:rsidRPr="00755920">
        <w:rPr>
          <w:bCs/>
          <w:lang w:val="en-US"/>
        </w:rPr>
        <w:t>CONCAT(</w:t>
      </w:r>
      <w:proofErr w:type="spellStart"/>
      <w:proofErr w:type="gramEnd"/>
      <w:r w:rsidRPr="00755920">
        <w:rPr>
          <w:bCs/>
          <w:lang w:val="en-US"/>
        </w:rPr>
        <w:t>department_id</w:t>
      </w:r>
      <w:proofErr w:type="spellEnd"/>
      <w:r w:rsidRPr="00755920">
        <w:rPr>
          <w:bCs/>
          <w:lang w:val="en-US"/>
        </w:rPr>
        <w:t xml:space="preserve">, ' - ', COUNT(*)) as info, ROUND(AVG(salary)) as </w:t>
      </w:r>
      <w:proofErr w:type="spellStart"/>
      <w:r w:rsidRPr="00755920">
        <w:rPr>
          <w:bCs/>
          <w:lang w:val="en-US"/>
        </w:rPr>
        <w:t>avg_salary</w:t>
      </w:r>
      <w:proofErr w:type="spellEnd"/>
    </w:p>
    <w:p w14:paraId="7C6F6F26" w14:textId="77777777" w:rsidR="00755920" w:rsidRPr="00755920" w:rsidRDefault="00755920" w:rsidP="00755920">
      <w:pPr>
        <w:ind w:firstLine="0"/>
        <w:jc w:val="left"/>
        <w:rPr>
          <w:bCs/>
          <w:lang w:val="en-US"/>
        </w:rPr>
      </w:pPr>
      <w:r w:rsidRPr="00755920">
        <w:rPr>
          <w:bCs/>
          <w:lang w:val="en-US"/>
        </w:rPr>
        <w:t>FROM employees e</w:t>
      </w:r>
    </w:p>
    <w:p w14:paraId="5A080D8C" w14:textId="77777777" w:rsidR="00755920" w:rsidRPr="00755920" w:rsidRDefault="00755920" w:rsidP="00755920">
      <w:pPr>
        <w:ind w:firstLine="0"/>
        <w:jc w:val="left"/>
        <w:rPr>
          <w:bCs/>
          <w:lang w:val="en-US"/>
        </w:rPr>
      </w:pPr>
      <w:r w:rsidRPr="00755920">
        <w:rPr>
          <w:bCs/>
          <w:lang w:val="en-US"/>
        </w:rPr>
        <w:t xml:space="preserve">GROUP BY </w:t>
      </w:r>
      <w:proofErr w:type="spellStart"/>
      <w:r w:rsidRPr="00755920">
        <w:rPr>
          <w:bCs/>
          <w:lang w:val="en-US"/>
        </w:rPr>
        <w:t>department_id</w:t>
      </w:r>
      <w:proofErr w:type="spellEnd"/>
      <w:r w:rsidRPr="00755920">
        <w:rPr>
          <w:bCs/>
          <w:lang w:val="en-US"/>
        </w:rPr>
        <w:t xml:space="preserve"> </w:t>
      </w:r>
    </w:p>
    <w:p w14:paraId="4030691C" w14:textId="01FCA0BC" w:rsidR="009C6A6E" w:rsidRDefault="00755920" w:rsidP="00755920">
      <w:pPr>
        <w:ind w:firstLine="0"/>
        <w:jc w:val="left"/>
        <w:rPr>
          <w:bCs/>
        </w:rPr>
      </w:pPr>
      <w:r w:rsidRPr="00755920">
        <w:rPr>
          <w:bCs/>
        </w:rPr>
        <w:t>HAVING AVG(</w:t>
      </w:r>
      <w:proofErr w:type="spellStart"/>
      <w:r w:rsidRPr="00755920">
        <w:rPr>
          <w:bCs/>
        </w:rPr>
        <w:t>salary</w:t>
      </w:r>
      <w:proofErr w:type="spellEnd"/>
      <w:r w:rsidRPr="00755920">
        <w:rPr>
          <w:bCs/>
        </w:rPr>
        <w:t>) &lt; 6000</w:t>
      </w:r>
    </w:p>
    <w:p w14:paraId="4B6F2AEE" w14:textId="46855BA0" w:rsidR="00755920" w:rsidRPr="00755920" w:rsidRDefault="00755920" w:rsidP="00755920">
      <w:pPr>
        <w:ind w:firstLine="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0518E212" wp14:editId="0330390B">
            <wp:extent cx="6120130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1D39" w14:textId="77777777" w:rsidR="009C6A6E" w:rsidRPr="007A0DE3" w:rsidRDefault="009C6A6E" w:rsidP="00BA19D0">
      <w:pPr>
        <w:ind w:firstLine="0"/>
        <w:jc w:val="left"/>
        <w:rPr>
          <w:b/>
        </w:rPr>
      </w:pPr>
    </w:p>
    <w:p w14:paraId="2337D215" w14:textId="3F6FFE0C" w:rsidR="009C6A6E" w:rsidRDefault="00755920" w:rsidP="00BA19D0">
      <w:pPr>
        <w:ind w:firstLine="0"/>
        <w:jc w:val="left"/>
        <w:rPr>
          <w:b/>
        </w:rPr>
      </w:pPr>
      <w:r>
        <w:rPr>
          <w:b/>
        </w:rPr>
        <w:t>Задание 6.</w:t>
      </w:r>
    </w:p>
    <w:p w14:paraId="31D09164" w14:textId="77777777" w:rsidR="00755920" w:rsidRDefault="00755920" w:rsidP="00BA19D0">
      <w:pPr>
        <w:ind w:firstLine="0"/>
        <w:jc w:val="left"/>
        <w:rPr>
          <w:b/>
          <w:lang w:val="en-US"/>
        </w:rPr>
      </w:pPr>
    </w:p>
    <w:p w14:paraId="4D8339DB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 xml:space="preserve">SELECT </w:t>
      </w:r>
      <w:proofErr w:type="spellStart"/>
      <w:r w:rsidRPr="00070B27">
        <w:rPr>
          <w:bCs/>
          <w:lang w:val="en-US"/>
        </w:rPr>
        <w:t>last_name</w:t>
      </w:r>
      <w:proofErr w:type="spellEnd"/>
      <w:r w:rsidRPr="00070B27">
        <w:rPr>
          <w:bCs/>
          <w:lang w:val="en-US"/>
        </w:rPr>
        <w:t xml:space="preserve">, </w:t>
      </w:r>
      <w:proofErr w:type="spellStart"/>
      <w:r w:rsidRPr="00070B27">
        <w:rPr>
          <w:bCs/>
          <w:lang w:val="en-US"/>
        </w:rPr>
        <w:t>job_id</w:t>
      </w:r>
      <w:proofErr w:type="spellEnd"/>
      <w:r w:rsidRPr="00070B27">
        <w:rPr>
          <w:bCs/>
          <w:lang w:val="en-US"/>
        </w:rPr>
        <w:t xml:space="preserve"> as job, </w:t>
      </w:r>
      <w:proofErr w:type="gramStart"/>
      <w:r w:rsidRPr="00070B27">
        <w:rPr>
          <w:bCs/>
          <w:lang w:val="en-US"/>
        </w:rPr>
        <w:t>COUNT(</w:t>
      </w:r>
      <w:proofErr w:type="gramEnd"/>
      <w:r w:rsidRPr="00070B27">
        <w:rPr>
          <w:bCs/>
          <w:lang w:val="en-US"/>
        </w:rPr>
        <w:t>*) as count</w:t>
      </w:r>
    </w:p>
    <w:p w14:paraId="3E4F7261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>FROM employees e</w:t>
      </w:r>
    </w:p>
    <w:p w14:paraId="08E3DBB1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 xml:space="preserve">WHERE </w:t>
      </w:r>
      <w:proofErr w:type="spellStart"/>
      <w:r w:rsidRPr="00070B27">
        <w:rPr>
          <w:bCs/>
          <w:lang w:val="en-US"/>
        </w:rPr>
        <w:t>hire_date</w:t>
      </w:r>
      <w:proofErr w:type="spellEnd"/>
      <w:r w:rsidRPr="00070B27">
        <w:rPr>
          <w:bCs/>
          <w:lang w:val="en-US"/>
        </w:rPr>
        <w:t xml:space="preserve"> &gt; '1993-12-31'</w:t>
      </w:r>
    </w:p>
    <w:p w14:paraId="77695375" w14:textId="286FD0B8" w:rsid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 xml:space="preserve">GROUP BY job, </w:t>
      </w:r>
      <w:proofErr w:type="spellStart"/>
      <w:r w:rsidRPr="00070B27">
        <w:rPr>
          <w:bCs/>
          <w:lang w:val="en-US"/>
        </w:rPr>
        <w:t>last_name</w:t>
      </w:r>
      <w:proofErr w:type="spellEnd"/>
      <w:r w:rsidRPr="00070B27">
        <w:rPr>
          <w:bCs/>
          <w:lang w:val="en-US"/>
        </w:rPr>
        <w:t>;</w:t>
      </w:r>
    </w:p>
    <w:p w14:paraId="7574F487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</w:p>
    <w:p w14:paraId="5CF697F7" w14:textId="0DDA3984" w:rsidR="00755920" w:rsidRDefault="00070B27" w:rsidP="00BA19D0">
      <w:pPr>
        <w:ind w:firstLine="0"/>
        <w:jc w:val="left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7DD2AD0" wp14:editId="4AC02755">
            <wp:extent cx="4495165" cy="92519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2AC0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lastRenderedPageBreak/>
        <w:t xml:space="preserve">SELECT </w:t>
      </w:r>
      <w:proofErr w:type="spellStart"/>
      <w:r w:rsidRPr="00070B27">
        <w:rPr>
          <w:bCs/>
          <w:lang w:val="en-US"/>
        </w:rPr>
        <w:t>department_id</w:t>
      </w:r>
      <w:proofErr w:type="spellEnd"/>
      <w:r w:rsidRPr="00070B27">
        <w:rPr>
          <w:bCs/>
          <w:lang w:val="en-US"/>
        </w:rPr>
        <w:t xml:space="preserve"> as </w:t>
      </w:r>
      <w:proofErr w:type="spellStart"/>
      <w:r w:rsidRPr="00070B27">
        <w:rPr>
          <w:bCs/>
          <w:lang w:val="en-US"/>
        </w:rPr>
        <w:t>departmen</w:t>
      </w:r>
      <w:proofErr w:type="spellEnd"/>
      <w:r w:rsidRPr="00070B27">
        <w:rPr>
          <w:bCs/>
          <w:lang w:val="en-US"/>
        </w:rPr>
        <w:t>,</w:t>
      </w:r>
    </w:p>
    <w:p w14:paraId="476DD560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ab/>
      </w:r>
      <w:proofErr w:type="spellStart"/>
      <w:r w:rsidRPr="00070B27">
        <w:rPr>
          <w:bCs/>
          <w:lang w:val="en-US"/>
        </w:rPr>
        <w:t>employee_id</w:t>
      </w:r>
      <w:proofErr w:type="spellEnd"/>
      <w:r w:rsidRPr="00070B27">
        <w:rPr>
          <w:bCs/>
          <w:lang w:val="en-US"/>
        </w:rPr>
        <w:t xml:space="preserve"> as employer,</w:t>
      </w:r>
    </w:p>
    <w:p w14:paraId="5B9FA49B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 xml:space="preserve">    </w:t>
      </w:r>
      <w:proofErr w:type="gramStart"/>
      <w:r w:rsidRPr="00070B27">
        <w:rPr>
          <w:bCs/>
          <w:lang w:val="en-US"/>
        </w:rPr>
        <w:t>MIN(</w:t>
      </w:r>
      <w:proofErr w:type="gramEnd"/>
      <w:r w:rsidRPr="00070B27">
        <w:rPr>
          <w:bCs/>
          <w:lang w:val="en-US"/>
        </w:rPr>
        <w:t xml:space="preserve">salary) as </w:t>
      </w:r>
      <w:proofErr w:type="spellStart"/>
      <w:r w:rsidRPr="00070B27">
        <w:rPr>
          <w:bCs/>
          <w:lang w:val="en-US"/>
        </w:rPr>
        <w:t>min_salary</w:t>
      </w:r>
      <w:proofErr w:type="spellEnd"/>
      <w:r w:rsidRPr="00070B27">
        <w:rPr>
          <w:bCs/>
          <w:lang w:val="en-US"/>
        </w:rPr>
        <w:t>,</w:t>
      </w:r>
    </w:p>
    <w:p w14:paraId="167ABB42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 xml:space="preserve">    </w:t>
      </w:r>
      <w:proofErr w:type="gramStart"/>
      <w:r w:rsidRPr="00070B27">
        <w:rPr>
          <w:bCs/>
          <w:lang w:val="en-US"/>
        </w:rPr>
        <w:t>MAX(</w:t>
      </w:r>
      <w:proofErr w:type="gramEnd"/>
      <w:r w:rsidRPr="00070B27">
        <w:rPr>
          <w:bCs/>
          <w:lang w:val="en-US"/>
        </w:rPr>
        <w:t xml:space="preserve">salary) as </w:t>
      </w:r>
      <w:proofErr w:type="spellStart"/>
      <w:r w:rsidRPr="00070B27">
        <w:rPr>
          <w:bCs/>
          <w:lang w:val="en-US"/>
        </w:rPr>
        <w:t>max_salary</w:t>
      </w:r>
      <w:proofErr w:type="spellEnd"/>
      <w:r w:rsidRPr="00070B27">
        <w:rPr>
          <w:bCs/>
          <w:lang w:val="en-US"/>
        </w:rPr>
        <w:t>,</w:t>
      </w:r>
    </w:p>
    <w:p w14:paraId="7D6E8A7F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 xml:space="preserve">    </w:t>
      </w:r>
      <w:proofErr w:type="gramStart"/>
      <w:r w:rsidRPr="00070B27">
        <w:rPr>
          <w:bCs/>
          <w:lang w:val="en-US"/>
        </w:rPr>
        <w:t>AVG(</w:t>
      </w:r>
      <w:proofErr w:type="gramEnd"/>
      <w:r w:rsidRPr="00070B27">
        <w:rPr>
          <w:bCs/>
          <w:lang w:val="en-US"/>
        </w:rPr>
        <w:t xml:space="preserve">salary) as </w:t>
      </w:r>
      <w:proofErr w:type="spellStart"/>
      <w:r w:rsidRPr="00070B27">
        <w:rPr>
          <w:bCs/>
          <w:lang w:val="en-US"/>
        </w:rPr>
        <w:t>avg_salary</w:t>
      </w:r>
      <w:proofErr w:type="spellEnd"/>
    </w:p>
    <w:p w14:paraId="14C41AD5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>FROM employees</w:t>
      </w:r>
    </w:p>
    <w:p w14:paraId="2119F3FB" w14:textId="4246180C" w:rsidR="00070B27" w:rsidRDefault="00070B27" w:rsidP="00070B27">
      <w:pPr>
        <w:ind w:firstLine="0"/>
        <w:jc w:val="left"/>
        <w:rPr>
          <w:bCs/>
          <w:lang w:val="en-US"/>
        </w:rPr>
      </w:pPr>
      <w:r w:rsidRPr="00070B27">
        <w:rPr>
          <w:bCs/>
          <w:lang w:val="en-US"/>
        </w:rPr>
        <w:t xml:space="preserve">GROUP BY </w:t>
      </w:r>
      <w:proofErr w:type="spellStart"/>
      <w:r w:rsidRPr="00070B27">
        <w:rPr>
          <w:bCs/>
          <w:lang w:val="en-US"/>
        </w:rPr>
        <w:t>department_id</w:t>
      </w:r>
      <w:proofErr w:type="spellEnd"/>
      <w:r w:rsidRPr="00070B27">
        <w:rPr>
          <w:bCs/>
          <w:lang w:val="en-US"/>
        </w:rPr>
        <w:t xml:space="preserve">, </w:t>
      </w:r>
      <w:proofErr w:type="spellStart"/>
      <w:r w:rsidRPr="00070B27">
        <w:rPr>
          <w:bCs/>
          <w:lang w:val="en-US"/>
        </w:rPr>
        <w:t>employee_id</w:t>
      </w:r>
      <w:proofErr w:type="spellEnd"/>
    </w:p>
    <w:p w14:paraId="4E162D54" w14:textId="77777777" w:rsidR="00070B27" w:rsidRDefault="00070B27" w:rsidP="00070B27">
      <w:pPr>
        <w:ind w:firstLine="0"/>
        <w:jc w:val="left"/>
        <w:rPr>
          <w:bCs/>
          <w:lang w:val="en-US"/>
        </w:rPr>
      </w:pPr>
    </w:p>
    <w:p w14:paraId="7980F1E9" w14:textId="0E1B3F72" w:rsidR="00070B27" w:rsidRDefault="00070B27" w:rsidP="00070B27">
      <w:pPr>
        <w:ind w:firstLine="0"/>
        <w:jc w:val="left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65DBF5F" wp14:editId="158379E1">
            <wp:extent cx="4392930" cy="925195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63AB" w14:textId="483F96B4" w:rsidR="00070B27" w:rsidRDefault="00070B27" w:rsidP="00070B27">
      <w:pPr>
        <w:ind w:firstLine="0"/>
        <w:jc w:val="left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A854A1C" wp14:editId="14E5AE3E">
            <wp:extent cx="612013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8C5" w14:textId="77777777" w:rsidR="00070B27" w:rsidRDefault="00070B27" w:rsidP="00070B27">
      <w:pPr>
        <w:ind w:firstLine="0"/>
        <w:jc w:val="left"/>
        <w:rPr>
          <w:bCs/>
          <w:lang w:val="en-US"/>
        </w:rPr>
      </w:pPr>
    </w:p>
    <w:p w14:paraId="7D158040" w14:textId="77777777" w:rsidR="00070B27" w:rsidRDefault="00070B27" w:rsidP="00070B27">
      <w:pPr>
        <w:ind w:firstLine="0"/>
        <w:jc w:val="left"/>
        <w:rPr>
          <w:bCs/>
          <w:lang w:val="en-US"/>
        </w:rPr>
      </w:pPr>
    </w:p>
    <w:p w14:paraId="7FEBAC9B" w14:textId="77777777" w:rsidR="00070B27" w:rsidRDefault="00070B27" w:rsidP="00070B27">
      <w:pPr>
        <w:ind w:firstLine="0"/>
        <w:jc w:val="left"/>
        <w:rPr>
          <w:bCs/>
          <w:lang w:val="en-US"/>
        </w:rPr>
      </w:pPr>
    </w:p>
    <w:p w14:paraId="1ADA26AE" w14:textId="77777777" w:rsidR="00070B27" w:rsidRPr="00070B27" w:rsidRDefault="00070B27" w:rsidP="00070B27">
      <w:pPr>
        <w:ind w:firstLine="0"/>
        <w:jc w:val="left"/>
        <w:rPr>
          <w:bCs/>
          <w:lang w:val="en-US"/>
        </w:rPr>
      </w:pPr>
    </w:p>
    <w:p w14:paraId="57B81405" w14:textId="77777777" w:rsidR="009C6A6E" w:rsidRPr="00070B27" w:rsidRDefault="009C6A6E" w:rsidP="00BA19D0">
      <w:pPr>
        <w:ind w:firstLine="0"/>
        <w:jc w:val="left"/>
        <w:rPr>
          <w:b/>
          <w:lang w:val="en-US"/>
        </w:rPr>
      </w:pPr>
    </w:p>
    <w:p w14:paraId="77716F17" w14:textId="2A8FA93F" w:rsidR="006B2F6B" w:rsidRDefault="006B2F6B" w:rsidP="00BA19D0">
      <w:pPr>
        <w:ind w:firstLine="0"/>
        <w:jc w:val="left"/>
        <w:rPr>
          <w:b/>
          <w:lang w:val="en-US"/>
        </w:rPr>
      </w:pPr>
      <w:r w:rsidRPr="006B2F6B">
        <w:rPr>
          <w:b/>
        </w:rPr>
        <w:t>Защита:</w:t>
      </w:r>
    </w:p>
    <w:p w14:paraId="31322367" w14:textId="77777777" w:rsidR="000445A9" w:rsidRDefault="000445A9" w:rsidP="00BA19D0">
      <w:pPr>
        <w:ind w:firstLine="0"/>
        <w:jc w:val="left"/>
        <w:rPr>
          <w:b/>
          <w:lang w:val="en-US"/>
        </w:rPr>
      </w:pPr>
    </w:p>
    <w:p w14:paraId="2AA46B52" w14:textId="77777777" w:rsidR="000445A9" w:rsidRPr="000445A9" w:rsidRDefault="000445A9" w:rsidP="000445A9">
      <w:pPr>
        <w:ind w:firstLine="0"/>
        <w:jc w:val="left"/>
        <w:rPr>
          <w:lang w:val="en-US"/>
        </w:rPr>
      </w:pPr>
      <w:r w:rsidRPr="000445A9">
        <w:rPr>
          <w:lang w:val="en-US"/>
        </w:rPr>
        <w:t xml:space="preserve">SELECT </w:t>
      </w:r>
      <w:proofErr w:type="spellStart"/>
      <w:r w:rsidRPr="000445A9">
        <w:rPr>
          <w:lang w:val="en-US"/>
        </w:rPr>
        <w:t>department_id</w:t>
      </w:r>
      <w:proofErr w:type="spellEnd"/>
      <w:r w:rsidRPr="000445A9">
        <w:rPr>
          <w:lang w:val="en-US"/>
        </w:rPr>
        <w:t xml:space="preserve">, </w:t>
      </w:r>
      <w:proofErr w:type="gramStart"/>
      <w:r w:rsidRPr="000445A9">
        <w:rPr>
          <w:lang w:val="en-US"/>
        </w:rPr>
        <w:t>ROUND(</w:t>
      </w:r>
      <w:proofErr w:type="gramEnd"/>
      <w:r w:rsidRPr="000445A9">
        <w:rPr>
          <w:lang w:val="en-US"/>
        </w:rPr>
        <w:t xml:space="preserve">max(salary)) as </w:t>
      </w:r>
      <w:proofErr w:type="spellStart"/>
      <w:r w:rsidRPr="000445A9">
        <w:rPr>
          <w:lang w:val="en-US"/>
        </w:rPr>
        <w:t>max_salary</w:t>
      </w:r>
      <w:proofErr w:type="spellEnd"/>
      <w:r w:rsidRPr="000445A9">
        <w:rPr>
          <w:lang w:val="en-US"/>
        </w:rPr>
        <w:t xml:space="preserve">, ROUND(max(salary) - min(salary)) as </w:t>
      </w:r>
      <w:proofErr w:type="spellStart"/>
      <w:r w:rsidRPr="000445A9">
        <w:rPr>
          <w:lang w:val="en-US"/>
        </w:rPr>
        <w:t>max_sub_min</w:t>
      </w:r>
      <w:proofErr w:type="spellEnd"/>
    </w:p>
    <w:p w14:paraId="00B5F405" w14:textId="77777777" w:rsidR="000445A9" w:rsidRPr="000445A9" w:rsidRDefault="000445A9" w:rsidP="000445A9">
      <w:pPr>
        <w:ind w:firstLine="0"/>
        <w:jc w:val="left"/>
        <w:rPr>
          <w:lang w:val="en-US"/>
        </w:rPr>
      </w:pPr>
      <w:r w:rsidRPr="000445A9">
        <w:rPr>
          <w:lang w:val="en-US"/>
        </w:rPr>
        <w:t>FROM employees</w:t>
      </w:r>
    </w:p>
    <w:p w14:paraId="5F5F2561" w14:textId="77777777" w:rsidR="000445A9" w:rsidRPr="000445A9" w:rsidRDefault="000445A9" w:rsidP="000445A9">
      <w:pPr>
        <w:ind w:firstLine="0"/>
        <w:jc w:val="left"/>
        <w:rPr>
          <w:lang w:val="en-US"/>
        </w:rPr>
      </w:pPr>
      <w:r w:rsidRPr="000445A9">
        <w:rPr>
          <w:lang w:val="en-US"/>
        </w:rPr>
        <w:t xml:space="preserve">GROUP by </w:t>
      </w:r>
      <w:proofErr w:type="spellStart"/>
      <w:r w:rsidRPr="000445A9">
        <w:rPr>
          <w:lang w:val="en-US"/>
        </w:rPr>
        <w:t>department_id</w:t>
      </w:r>
      <w:proofErr w:type="spellEnd"/>
    </w:p>
    <w:p w14:paraId="6029D19B" w14:textId="77777777" w:rsidR="000445A9" w:rsidRPr="000445A9" w:rsidRDefault="000445A9" w:rsidP="000445A9">
      <w:pPr>
        <w:ind w:firstLine="0"/>
        <w:jc w:val="left"/>
        <w:rPr>
          <w:lang w:val="en-US"/>
        </w:rPr>
      </w:pPr>
      <w:proofErr w:type="gramStart"/>
      <w:r w:rsidRPr="000445A9">
        <w:rPr>
          <w:lang w:val="en-US"/>
        </w:rPr>
        <w:t>order</w:t>
      </w:r>
      <w:proofErr w:type="gramEnd"/>
      <w:r w:rsidRPr="000445A9">
        <w:rPr>
          <w:lang w:val="en-US"/>
        </w:rPr>
        <w:t xml:space="preserve"> by </w:t>
      </w:r>
      <w:proofErr w:type="spellStart"/>
      <w:r w:rsidRPr="000445A9">
        <w:rPr>
          <w:lang w:val="en-US"/>
        </w:rPr>
        <w:t>max_sub_min</w:t>
      </w:r>
      <w:proofErr w:type="spellEnd"/>
    </w:p>
    <w:p w14:paraId="6B84F9D0" w14:textId="21CEFA66" w:rsidR="000445A9" w:rsidRDefault="000445A9" w:rsidP="000445A9">
      <w:pPr>
        <w:ind w:firstLine="0"/>
        <w:jc w:val="left"/>
        <w:rPr>
          <w:b/>
          <w:lang w:val="en-US"/>
        </w:rPr>
      </w:pPr>
    </w:p>
    <w:p w14:paraId="1C68F293" w14:textId="496D92E8" w:rsidR="000445A9" w:rsidRPr="000445A9" w:rsidRDefault="000445A9" w:rsidP="000445A9">
      <w:pPr>
        <w:ind w:firstLine="0"/>
        <w:jc w:val="left"/>
        <w:rPr>
          <w:b/>
          <w:lang w:val="en-US"/>
        </w:rPr>
      </w:pPr>
      <w:r w:rsidRPr="000445A9">
        <w:rPr>
          <w:b/>
          <w:lang w:val="en-US"/>
        </w:rPr>
        <w:drawing>
          <wp:inline distT="0" distB="0" distL="0" distR="0" wp14:anchorId="0BA9A042" wp14:editId="3303EC87">
            <wp:extent cx="6120130" cy="333199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5A9" w:rsidRPr="000445A9" w:rsidSect="00FA1619">
      <w:footerReference w:type="default" r:id="rId18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B95DB" w14:textId="77777777" w:rsidR="002654A5" w:rsidRDefault="002654A5" w:rsidP="00E068BB">
      <w:r>
        <w:separator/>
      </w:r>
    </w:p>
    <w:p w14:paraId="1F40DC5C" w14:textId="77777777" w:rsidR="002654A5" w:rsidRDefault="002654A5"/>
  </w:endnote>
  <w:endnote w:type="continuationSeparator" w:id="0">
    <w:p w14:paraId="754C71AB" w14:textId="77777777" w:rsidR="002654A5" w:rsidRDefault="002654A5" w:rsidP="00E068BB">
      <w:r>
        <w:continuationSeparator/>
      </w:r>
    </w:p>
    <w:p w14:paraId="10B1A4C9" w14:textId="77777777" w:rsidR="002654A5" w:rsidRDefault="002654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8867699"/>
      <w:docPartObj>
        <w:docPartGallery w:val="Page Numbers (Bottom of Page)"/>
        <w:docPartUnique/>
      </w:docPartObj>
    </w:sdtPr>
    <w:sdtEndPr/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5A9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FD2CB" w14:textId="77777777" w:rsidR="002654A5" w:rsidRDefault="002654A5" w:rsidP="00E068BB">
      <w:r>
        <w:separator/>
      </w:r>
    </w:p>
    <w:p w14:paraId="5D76A4B7" w14:textId="77777777" w:rsidR="002654A5" w:rsidRDefault="002654A5"/>
  </w:footnote>
  <w:footnote w:type="continuationSeparator" w:id="0">
    <w:p w14:paraId="486A8CAF" w14:textId="77777777" w:rsidR="002654A5" w:rsidRDefault="002654A5" w:rsidP="00E068BB">
      <w:r>
        <w:continuationSeparator/>
      </w:r>
    </w:p>
    <w:p w14:paraId="3AA3FC9A" w14:textId="77777777" w:rsidR="002654A5" w:rsidRDefault="002654A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445A9"/>
    <w:rsid w:val="000508DF"/>
    <w:rsid w:val="000541AC"/>
    <w:rsid w:val="00061F57"/>
    <w:rsid w:val="00064451"/>
    <w:rsid w:val="0006668D"/>
    <w:rsid w:val="0006685A"/>
    <w:rsid w:val="0006733D"/>
    <w:rsid w:val="00067FC8"/>
    <w:rsid w:val="00070B27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31A9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654A5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572DE"/>
    <w:rsid w:val="0036183B"/>
    <w:rsid w:val="003700E8"/>
    <w:rsid w:val="00370A79"/>
    <w:rsid w:val="00382901"/>
    <w:rsid w:val="003B1CA7"/>
    <w:rsid w:val="003C19A9"/>
    <w:rsid w:val="003C32FA"/>
    <w:rsid w:val="003C4216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6C8D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450EE"/>
    <w:rsid w:val="00591257"/>
    <w:rsid w:val="005924C1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61758"/>
    <w:rsid w:val="00663A5E"/>
    <w:rsid w:val="006676FB"/>
    <w:rsid w:val="00672146"/>
    <w:rsid w:val="00672187"/>
    <w:rsid w:val="00675B8B"/>
    <w:rsid w:val="0067705F"/>
    <w:rsid w:val="006800F8"/>
    <w:rsid w:val="006924FD"/>
    <w:rsid w:val="006B2F6B"/>
    <w:rsid w:val="006C61A8"/>
    <w:rsid w:val="006D7601"/>
    <w:rsid w:val="006F32A1"/>
    <w:rsid w:val="006F56CE"/>
    <w:rsid w:val="0070520A"/>
    <w:rsid w:val="007163C2"/>
    <w:rsid w:val="007165EA"/>
    <w:rsid w:val="00725E38"/>
    <w:rsid w:val="00727E02"/>
    <w:rsid w:val="00734111"/>
    <w:rsid w:val="007426DA"/>
    <w:rsid w:val="00742B30"/>
    <w:rsid w:val="0074309D"/>
    <w:rsid w:val="007437C7"/>
    <w:rsid w:val="00747259"/>
    <w:rsid w:val="00755920"/>
    <w:rsid w:val="00763902"/>
    <w:rsid w:val="00770902"/>
    <w:rsid w:val="0077188E"/>
    <w:rsid w:val="00773742"/>
    <w:rsid w:val="00776B09"/>
    <w:rsid w:val="00777010"/>
    <w:rsid w:val="00784903"/>
    <w:rsid w:val="00785840"/>
    <w:rsid w:val="00787BA7"/>
    <w:rsid w:val="007A0DE3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C6A6E"/>
    <w:rsid w:val="009E5281"/>
    <w:rsid w:val="009E7CD2"/>
    <w:rsid w:val="00A06232"/>
    <w:rsid w:val="00A157E7"/>
    <w:rsid w:val="00A31EEA"/>
    <w:rsid w:val="00A36D20"/>
    <w:rsid w:val="00A41394"/>
    <w:rsid w:val="00A42217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6825"/>
    <w:rsid w:val="00C54F88"/>
    <w:rsid w:val="00C80EF3"/>
    <w:rsid w:val="00C95246"/>
    <w:rsid w:val="00CA1070"/>
    <w:rsid w:val="00CA5810"/>
    <w:rsid w:val="00CC542E"/>
    <w:rsid w:val="00CD7E7D"/>
    <w:rsid w:val="00CE32E7"/>
    <w:rsid w:val="00CF6046"/>
    <w:rsid w:val="00D06200"/>
    <w:rsid w:val="00D07F67"/>
    <w:rsid w:val="00D23F16"/>
    <w:rsid w:val="00D261BD"/>
    <w:rsid w:val="00D33E91"/>
    <w:rsid w:val="00D367CC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5D2D"/>
    <w:rsid w:val="00DA1700"/>
    <w:rsid w:val="00DA1C08"/>
    <w:rsid w:val="00DA27BA"/>
    <w:rsid w:val="00DA4D2A"/>
    <w:rsid w:val="00DA5F6D"/>
    <w:rsid w:val="00DA72D5"/>
    <w:rsid w:val="00DB3FF6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B419E"/>
    <w:rsid w:val="00ED5CE4"/>
    <w:rsid w:val="00ED6DB2"/>
    <w:rsid w:val="00EE0E60"/>
    <w:rsid w:val="00EE23D0"/>
    <w:rsid w:val="00EE464C"/>
    <w:rsid w:val="00EE503F"/>
    <w:rsid w:val="00F018E3"/>
    <w:rsid w:val="00F03FFE"/>
    <w:rsid w:val="00F07D5B"/>
    <w:rsid w:val="00F1201E"/>
    <w:rsid w:val="00F21D2B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qFormat="1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qFormat="1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244B9-8768-4385-B731-29FEE173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524F0D99</Template>
  <TotalTime>69</TotalTime>
  <Pages>10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Пронин Леонид Сергеевич</cp:lastModifiedBy>
  <cp:revision>6</cp:revision>
  <cp:lastPrinted>2021-04-26T08:07:00Z</cp:lastPrinted>
  <dcterms:created xsi:type="dcterms:W3CDTF">2025-09-18T13:05:00Z</dcterms:created>
  <dcterms:modified xsi:type="dcterms:W3CDTF">2025-09-23T04:23:00Z</dcterms:modified>
</cp:coreProperties>
</file>